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28281" w14:textId="022DF909" w:rsidR="00137FD4" w:rsidRDefault="00137FD4">
      <w:pPr>
        <w:overflowPunct/>
        <w:autoSpaceDE/>
        <w:autoSpaceDN/>
        <w:adjustRightInd/>
        <w:textAlignment w:val="auto"/>
      </w:pPr>
    </w:p>
    <w:p w14:paraId="1B6E5880" w14:textId="37C8419E" w:rsidR="008E5A87" w:rsidRDefault="00137FD4" w:rsidP="0017017A">
      <w:pPr>
        <w:pStyle w:val="Title"/>
      </w:pPr>
      <w:r>
        <w:br w:type="page"/>
      </w:r>
      <w:r w:rsidR="00FB7C00">
        <w:t>Lesson 1</w:t>
      </w:r>
      <w:r w:rsidR="00783DEC">
        <w:t xml:space="preserve"> – </w:t>
      </w:r>
      <w:r w:rsidR="00FB7C00">
        <w:t>Elementary C Programs</w:t>
      </w:r>
    </w:p>
    <w:p w14:paraId="7345F685" w14:textId="2BB575E7" w:rsidR="008E5A87" w:rsidRDefault="0017017A" w:rsidP="0017017A">
      <w:pPr>
        <w:pStyle w:val="Heading1"/>
      </w:pPr>
      <w:bookmarkStart w:id="0" w:name="_Toc93148112"/>
      <w:r>
        <w:t>Overview</w:t>
      </w:r>
      <w:bookmarkEnd w:id="0"/>
    </w:p>
    <w:p w14:paraId="5E0F4C38" w14:textId="77777777" w:rsidR="008E5A87" w:rsidRDefault="008E5A87"/>
    <w:p w14:paraId="0BEBDC95" w14:textId="77777777" w:rsidR="008E5A87" w:rsidRDefault="00FB7C00" w:rsidP="0017017A">
      <w:pPr>
        <w:pStyle w:val="Heading2"/>
      </w:pPr>
      <w:bookmarkStart w:id="1" w:name="_Toc93148113"/>
      <w:r>
        <w:t>In this lesson, you will learn about:</w:t>
      </w:r>
      <w:bookmarkEnd w:id="1"/>
    </w:p>
    <w:p w14:paraId="727A0A9B" w14:textId="77777777" w:rsidR="008E5A87" w:rsidRDefault="00FB7C00" w:rsidP="00FB7C00">
      <w:pPr>
        <w:numPr>
          <w:ilvl w:val="0"/>
          <w:numId w:val="1"/>
        </w:numPr>
      </w:pPr>
      <w:r>
        <w:t>Comments</w:t>
      </w:r>
    </w:p>
    <w:p w14:paraId="4EF5CB47" w14:textId="77777777" w:rsidR="008E5A87" w:rsidRDefault="00FB7C00" w:rsidP="00FB7C00">
      <w:pPr>
        <w:numPr>
          <w:ilvl w:val="0"/>
          <w:numId w:val="1"/>
        </w:numPr>
      </w:pPr>
      <w:r>
        <w:t xml:space="preserve">The </w:t>
      </w:r>
      <w:r>
        <w:rPr>
          <w:rFonts w:ascii="Courier New" w:hAnsi="Courier New"/>
        </w:rPr>
        <w:t>#include</w:t>
      </w:r>
      <w:r>
        <w:t xml:space="preserve">, and header files such as </w:t>
      </w:r>
      <w:r>
        <w:rPr>
          <w:rFonts w:ascii="Courier New" w:hAnsi="Courier New"/>
        </w:rPr>
        <w:t>&lt;</w:t>
      </w:r>
      <w:proofErr w:type="spellStart"/>
      <w:r>
        <w:rPr>
          <w:rFonts w:ascii="Courier New" w:hAnsi="Courier New"/>
        </w:rPr>
        <w:t>stdio.h</w:t>
      </w:r>
      <w:proofErr w:type="spellEnd"/>
      <w:r>
        <w:rPr>
          <w:rFonts w:ascii="Courier New" w:hAnsi="Courier New"/>
        </w:rPr>
        <w:t>&gt;</w:t>
      </w:r>
    </w:p>
    <w:p w14:paraId="46843D15" w14:textId="77777777" w:rsidR="008E5A87" w:rsidRDefault="00FB7C00" w:rsidP="00FB7C00">
      <w:pPr>
        <w:numPr>
          <w:ilvl w:val="0"/>
          <w:numId w:val="1"/>
        </w:numPr>
      </w:pPr>
      <w:r>
        <w:t xml:space="preserve">The </w:t>
      </w:r>
      <w:r>
        <w:rPr>
          <w:rFonts w:ascii="Courier New" w:hAnsi="Courier New"/>
        </w:rPr>
        <w:t>main{}</w:t>
      </w:r>
      <w:r>
        <w:t xml:space="preserve"> function</w:t>
      </w:r>
    </w:p>
    <w:p w14:paraId="5A2823BF" w14:textId="77777777" w:rsidR="008E5A87" w:rsidRDefault="00FB7C00" w:rsidP="00FB7C00">
      <w:pPr>
        <w:numPr>
          <w:ilvl w:val="0"/>
          <w:numId w:val="1"/>
        </w:numPr>
      </w:pPr>
      <w:r>
        <w:t xml:space="preserve">The standard functions </w:t>
      </w:r>
      <w:proofErr w:type="spellStart"/>
      <w:r>
        <w:rPr>
          <w:rFonts w:ascii="Courier New" w:hAnsi="Courier New"/>
        </w:rPr>
        <w:t>printf</w:t>
      </w:r>
      <w:proofErr w:type="spellEnd"/>
      <w:r>
        <w:rPr>
          <w:rFonts w:ascii="Courier New" w:hAnsi="Courier New"/>
        </w:rPr>
        <w:t>()</w:t>
      </w:r>
      <w:r>
        <w:t xml:space="preserve">, and </w:t>
      </w:r>
      <w:proofErr w:type="spellStart"/>
      <w:r>
        <w:rPr>
          <w:rFonts w:ascii="Courier New" w:hAnsi="Courier New"/>
        </w:rPr>
        <w:t>scanf</w:t>
      </w:r>
      <w:proofErr w:type="spellEnd"/>
      <w:r>
        <w:rPr>
          <w:rFonts w:ascii="Courier New" w:hAnsi="Courier New"/>
        </w:rPr>
        <w:t>()</w:t>
      </w:r>
    </w:p>
    <w:p w14:paraId="50F03D6A" w14:textId="77777777" w:rsidR="008E5A87" w:rsidRDefault="00FB7C00" w:rsidP="00FB7C00">
      <w:pPr>
        <w:numPr>
          <w:ilvl w:val="0"/>
          <w:numId w:val="1"/>
        </w:numPr>
      </w:pPr>
      <w:r>
        <w:t>The elementary numerical data types:</w:t>
      </w:r>
    </w:p>
    <w:p w14:paraId="2B70DBFB" w14:textId="77777777" w:rsidR="008E5A87" w:rsidRDefault="00FB7C00" w:rsidP="00FB7C00">
      <w:pPr>
        <w:numPr>
          <w:ilvl w:val="12"/>
          <w:numId w:val="0"/>
        </w:numPr>
        <w:ind w:left="1800" w:hanging="360"/>
      </w:pPr>
      <w:r>
        <w:rPr>
          <w:rFonts w:ascii="Courier New" w:hAnsi="Courier New"/>
        </w:rPr>
        <w:t>int</w:t>
      </w:r>
      <w:r>
        <w:t xml:space="preserve"> (integer)</w:t>
      </w:r>
    </w:p>
    <w:p w14:paraId="23B4092C" w14:textId="77777777" w:rsidR="008E5A87" w:rsidRDefault="00FB7C00" w:rsidP="00FB7C00">
      <w:pPr>
        <w:numPr>
          <w:ilvl w:val="12"/>
          <w:numId w:val="0"/>
        </w:numPr>
        <w:ind w:left="1800" w:hanging="360"/>
      </w:pPr>
      <w:r>
        <w:rPr>
          <w:rFonts w:ascii="Courier New" w:hAnsi="Courier New"/>
        </w:rPr>
        <w:t>float</w:t>
      </w:r>
      <w:r>
        <w:t xml:space="preserve"> (floating point)</w:t>
      </w:r>
    </w:p>
    <w:p w14:paraId="4CD0A06B" w14:textId="77777777" w:rsidR="008E5A87" w:rsidRDefault="00FB7C00" w:rsidP="00FB7C00">
      <w:pPr>
        <w:numPr>
          <w:ilvl w:val="12"/>
          <w:numId w:val="0"/>
        </w:numPr>
        <w:ind w:left="1800" w:hanging="360"/>
      </w:pPr>
      <w:r>
        <w:rPr>
          <w:rFonts w:ascii="Courier New" w:hAnsi="Courier New"/>
        </w:rPr>
        <w:t>char</w:t>
      </w:r>
      <w:r>
        <w:t xml:space="preserve"> (character)</w:t>
      </w:r>
    </w:p>
    <w:p w14:paraId="7AA714FD" w14:textId="77777777" w:rsidR="008E5A87" w:rsidRDefault="00FB7C00" w:rsidP="00FB7C00">
      <w:pPr>
        <w:numPr>
          <w:ilvl w:val="0"/>
          <w:numId w:val="1"/>
        </w:numPr>
      </w:pPr>
      <w:r>
        <w:t>Declaring variables, with meaningful variable identifiers</w:t>
      </w:r>
    </w:p>
    <w:p w14:paraId="76DD323B" w14:textId="77777777" w:rsidR="008E5A87" w:rsidRDefault="00FB7C00" w:rsidP="00FB7C00">
      <w:pPr>
        <w:numPr>
          <w:ilvl w:val="0"/>
          <w:numId w:val="1"/>
        </w:numPr>
      </w:pPr>
      <w:r>
        <w:t>Initializing variables as they are declared</w:t>
      </w:r>
    </w:p>
    <w:p w14:paraId="1EDCF93F" w14:textId="77777777" w:rsidR="008E5A87" w:rsidRDefault="00FB7C00" w:rsidP="00FB7C00">
      <w:pPr>
        <w:numPr>
          <w:ilvl w:val="0"/>
          <w:numId w:val="1"/>
        </w:numPr>
      </w:pPr>
      <w:r>
        <w:t xml:space="preserve">The use of the conversion specifiers: </w:t>
      </w:r>
      <w:r>
        <w:rPr>
          <w:rFonts w:ascii="Courier New" w:hAnsi="Courier New"/>
        </w:rPr>
        <w:t>%d</w:t>
      </w:r>
      <w:r>
        <w:t xml:space="preserve">, </w:t>
      </w:r>
      <w:r>
        <w:rPr>
          <w:rFonts w:ascii="Courier New" w:hAnsi="Courier New"/>
        </w:rPr>
        <w:t>%f</w:t>
      </w:r>
      <w:r>
        <w:t>,</w:t>
      </w:r>
      <w:r>
        <w:rPr>
          <w:rFonts w:ascii="Courier New" w:hAnsi="Courier New"/>
        </w:rPr>
        <w:t xml:space="preserve"> %c</w:t>
      </w:r>
    </w:p>
    <w:p w14:paraId="1E52AA73" w14:textId="77777777" w:rsidR="008E5A87" w:rsidRDefault="00FB7C00" w:rsidP="00FB7C00">
      <w:pPr>
        <w:numPr>
          <w:ilvl w:val="0"/>
          <w:numId w:val="1"/>
        </w:numPr>
      </w:pPr>
      <w:r>
        <w:t>How to get data into a program, and how to print data to the screen</w:t>
      </w:r>
    </w:p>
    <w:p w14:paraId="6461B8F8" w14:textId="77777777" w:rsidR="008E5A87" w:rsidRDefault="00FB7C00" w:rsidP="00FB7C00">
      <w:pPr>
        <w:numPr>
          <w:ilvl w:val="0"/>
          <w:numId w:val="1"/>
        </w:numPr>
      </w:pPr>
      <w:r>
        <w:t>Some C operators:</w:t>
      </w:r>
    </w:p>
    <w:p w14:paraId="1401EEF8" w14:textId="77777777" w:rsidR="008E5A87" w:rsidRDefault="00FB7C00">
      <w:pPr>
        <w:ind w:left="1440"/>
      </w:pPr>
      <w:r>
        <w:t>(</w:t>
      </w:r>
      <w:r>
        <w:rPr>
          <w:rFonts w:ascii="Courier New" w:hAnsi="Courier New"/>
        </w:rPr>
        <w:t>+</w:t>
      </w:r>
      <w:r>
        <w:t xml:space="preserve">, </w:t>
      </w:r>
      <w:r>
        <w:rPr>
          <w:rFonts w:ascii="Courier New" w:hAnsi="Courier New"/>
        </w:rPr>
        <w:t>-</w:t>
      </w:r>
      <w:r>
        <w:t xml:space="preserve">, </w:t>
      </w:r>
      <w:r>
        <w:rPr>
          <w:rFonts w:ascii="Courier New" w:hAnsi="Courier New"/>
        </w:rPr>
        <w:t>*</w:t>
      </w:r>
      <w:r>
        <w:t xml:space="preserve">, </w:t>
      </w:r>
      <w:r>
        <w:rPr>
          <w:rFonts w:ascii="Courier New" w:hAnsi="Courier New"/>
        </w:rPr>
        <w:t>/</w:t>
      </w:r>
      <w:r>
        <w:t>) arithmetical</w:t>
      </w:r>
    </w:p>
    <w:p w14:paraId="293950A6" w14:textId="77777777" w:rsidR="008E5A87" w:rsidRDefault="00FB7C00">
      <w:pPr>
        <w:ind w:left="1440"/>
      </w:pPr>
      <w:r>
        <w:t>(</w:t>
      </w:r>
      <w:r>
        <w:rPr>
          <w:rFonts w:ascii="Courier New" w:hAnsi="Courier New"/>
        </w:rPr>
        <w:t>=</w:t>
      </w:r>
      <w:r>
        <w:t xml:space="preserve">, </w:t>
      </w:r>
      <w:r>
        <w:rPr>
          <w:rFonts w:ascii="Courier New" w:hAnsi="Courier New"/>
        </w:rPr>
        <w:t>==</w:t>
      </w:r>
      <w:r>
        <w:t>) “takes the value of”, and “equal to”</w:t>
      </w:r>
    </w:p>
    <w:p w14:paraId="16D7BEC2" w14:textId="77777777" w:rsidR="008E5A87" w:rsidRDefault="00FB7C00">
      <w:pPr>
        <w:ind w:left="1440"/>
      </w:pPr>
      <w:r>
        <w:t>(</w:t>
      </w:r>
      <w:r>
        <w:rPr>
          <w:rFonts w:ascii="Courier New" w:hAnsi="Courier New"/>
        </w:rPr>
        <w:t>%</w:t>
      </w:r>
      <w:r>
        <w:t xml:space="preserve">, </w:t>
      </w:r>
      <w:r>
        <w:rPr>
          <w:rFonts w:ascii="Courier New" w:hAnsi="Courier New"/>
        </w:rPr>
        <w:t>&amp;</w:t>
      </w:r>
      <w:r>
        <w:t>) modulus, and “address of”</w:t>
      </w:r>
    </w:p>
    <w:p w14:paraId="6DBDD2C5" w14:textId="77777777" w:rsidR="008E5A87" w:rsidRDefault="008E5A87"/>
    <w:p w14:paraId="264BB58C" w14:textId="77777777" w:rsidR="008E5A87" w:rsidRDefault="008E5A87"/>
    <w:p w14:paraId="41807794" w14:textId="77777777" w:rsidR="008E5A87" w:rsidRDefault="008E5A87"/>
    <w:p w14:paraId="787839AF" w14:textId="77777777" w:rsidR="008E5A87" w:rsidRDefault="008E5A87"/>
    <w:p w14:paraId="3749F55F" w14:textId="77777777" w:rsidR="008E5A87" w:rsidRDefault="00FB7C00">
      <w:pPr>
        <w:rPr>
          <w:rFonts w:ascii="Comic Sans MS" w:hAnsi="Comic Sans MS"/>
          <w:b/>
          <w:sz w:val="44"/>
        </w:rPr>
      </w:pPr>
      <w:r>
        <w:rPr>
          <w:rFonts w:ascii="Comic Sans MS" w:hAnsi="Comic Sans MS"/>
          <w:b/>
          <w:sz w:val="44"/>
        </w:rPr>
        <w:t>Important Notes:</w:t>
      </w:r>
    </w:p>
    <w:p w14:paraId="2B570EA9" w14:textId="77777777" w:rsidR="008E5A87" w:rsidRDefault="00FB7C00" w:rsidP="00FB7C00">
      <w:pPr>
        <w:numPr>
          <w:ilvl w:val="0"/>
          <w:numId w:val="1"/>
        </w:numPr>
        <w:spacing w:before="120" w:after="120"/>
        <w:rPr>
          <w:rFonts w:ascii="Comic Sans MS" w:hAnsi="Comic Sans MS"/>
          <w:b/>
          <w:sz w:val="32"/>
        </w:rPr>
      </w:pPr>
      <w:r>
        <w:rPr>
          <w:rFonts w:ascii="Comic Sans MS" w:hAnsi="Comic Sans MS"/>
          <w:b/>
          <w:sz w:val="32"/>
        </w:rPr>
        <w:t>You should type in all the programs in this handout, and run them more than once with different data</w:t>
      </w:r>
    </w:p>
    <w:p w14:paraId="45DA385E" w14:textId="77777777" w:rsidR="008E5A87" w:rsidRDefault="00FB7C00" w:rsidP="00FB7C00">
      <w:pPr>
        <w:numPr>
          <w:ilvl w:val="0"/>
          <w:numId w:val="1"/>
        </w:numPr>
        <w:spacing w:before="120" w:after="120"/>
        <w:rPr>
          <w:rFonts w:ascii="Comic Sans MS" w:hAnsi="Comic Sans MS"/>
          <w:b/>
          <w:sz w:val="32"/>
        </w:rPr>
      </w:pPr>
      <w:r>
        <w:rPr>
          <w:rFonts w:ascii="Comic Sans MS" w:hAnsi="Comic Sans MS"/>
          <w:b/>
          <w:sz w:val="32"/>
        </w:rPr>
        <w:t>You should read, and understand everything in this handout, the material in it forms the basis of the quizzes</w:t>
      </w:r>
    </w:p>
    <w:p w14:paraId="5FB15938" w14:textId="77777777" w:rsidR="008E5A87" w:rsidRDefault="00FB7C00" w:rsidP="00FB7C00">
      <w:pPr>
        <w:numPr>
          <w:ilvl w:val="0"/>
          <w:numId w:val="1"/>
        </w:numPr>
        <w:spacing w:before="120" w:after="120"/>
        <w:rPr>
          <w:rFonts w:ascii="Comic Sans MS" w:hAnsi="Comic Sans MS"/>
          <w:b/>
          <w:sz w:val="32"/>
        </w:rPr>
      </w:pPr>
      <w:r>
        <w:rPr>
          <w:rFonts w:ascii="Comic Sans MS" w:hAnsi="Comic Sans MS"/>
          <w:b/>
          <w:sz w:val="32"/>
        </w:rPr>
        <w:t>If you don’t understand something; ask me to explain.</w:t>
      </w:r>
    </w:p>
    <w:p w14:paraId="31B8A8D7" w14:textId="77777777" w:rsidR="008E5A87" w:rsidRDefault="00FB7C00" w:rsidP="00A80627">
      <w:pPr>
        <w:pStyle w:val="Heading1"/>
      </w:pPr>
      <w:r>
        <w:br w:type="page"/>
      </w:r>
      <w:bookmarkStart w:id="2" w:name="_Toc93148114"/>
      <w:r>
        <w:t>Some useful definitions</w:t>
      </w:r>
      <w:bookmarkEnd w:id="2"/>
    </w:p>
    <w:p w14:paraId="1431FE60" w14:textId="77777777" w:rsidR="008E5A87" w:rsidRDefault="008E5A87"/>
    <w:p w14:paraId="5CF85A2D" w14:textId="77777777" w:rsidR="008E5A87" w:rsidRDefault="00FB7C00" w:rsidP="0017017A">
      <w:pPr>
        <w:pStyle w:val="Heading2"/>
      </w:pPr>
      <w:bookmarkStart w:id="3" w:name="_Toc93148115"/>
      <w:r>
        <w:t>Computer program:</w:t>
      </w:r>
      <w:bookmarkEnd w:id="3"/>
    </w:p>
    <w:p w14:paraId="3EA85E1E" w14:textId="77777777" w:rsidR="008E5A87" w:rsidRDefault="00FB7C00">
      <w:pPr>
        <w:ind w:left="720"/>
      </w:pPr>
      <w:r>
        <w:t>A simple program, is a piece of computer software that takes data in from a user, does something with that data, and returns data to the user.</w:t>
      </w:r>
    </w:p>
    <w:p w14:paraId="5C2F82B5" w14:textId="77777777" w:rsidR="008E5A87" w:rsidRDefault="008E5A87"/>
    <w:p w14:paraId="25B6437B" w14:textId="77777777" w:rsidR="008E5A87" w:rsidRDefault="00FB7C00" w:rsidP="0017017A">
      <w:pPr>
        <w:pStyle w:val="Heading2"/>
      </w:pPr>
      <w:bookmarkStart w:id="4" w:name="_Toc93148116"/>
      <w:r>
        <w:t>Source code:</w:t>
      </w:r>
      <w:bookmarkEnd w:id="4"/>
    </w:p>
    <w:p w14:paraId="5C478479" w14:textId="77777777" w:rsidR="008E5A87" w:rsidRDefault="00FB7C00">
      <w:pPr>
        <w:ind w:left="720"/>
      </w:pPr>
      <w:r>
        <w:t>Is the plain text C program that can printout, and save to a floppy disk.</w:t>
      </w:r>
    </w:p>
    <w:p w14:paraId="3EB1F80A" w14:textId="77777777" w:rsidR="008E5A87" w:rsidRDefault="008E5A87"/>
    <w:p w14:paraId="4C85688E" w14:textId="77777777" w:rsidR="008E5A87" w:rsidRDefault="00FB7C00" w:rsidP="0017017A">
      <w:pPr>
        <w:pStyle w:val="Heading2"/>
        <w:rPr>
          <w:b w:val="0"/>
        </w:rPr>
      </w:pPr>
      <w:bookmarkStart w:id="5" w:name="_Toc93148117"/>
      <w:r>
        <w:t>Compiler:</w:t>
      </w:r>
      <w:bookmarkEnd w:id="5"/>
    </w:p>
    <w:p w14:paraId="3508F005" w14:textId="77777777" w:rsidR="008E5A87" w:rsidRDefault="00FB7C00">
      <w:pPr>
        <w:ind w:left="720"/>
      </w:pPr>
      <w:r>
        <w:t>A compiler, is a piece of software that translates the source code, into a program that the computer can run.</w:t>
      </w:r>
    </w:p>
    <w:p w14:paraId="32ECC0E4" w14:textId="77777777" w:rsidR="008E5A87" w:rsidRDefault="008E5A87"/>
    <w:p w14:paraId="3FB0B2D6" w14:textId="77777777" w:rsidR="008E5A87" w:rsidRDefault="00FB7C00" w:rsidP="0017017A">
      <w:pPr>
        <w:pStyle w:val="Heading2"/>
        <w:rPr>
          <w:b w:val="0"/>
        </w:rPr>
      </w:pPr>
      <w:bookmarkStart w:id="6" w:name="_Toc93148118"/>
      <w:r>
        <w:t>Comments:</w:t>
      </w:r>
      <w:bookmarkEnd w:id="6"/>
    </w:p>
    <w:p w14:paraId="78C98492" w14:textId="77777777" w:rsidR="008E5A87" w:rsidRDefault="00FB7C00">
      <w:pPr>
        <w:ind w:left="720"/>
      </w:pPr>
      <w:r>
        <w:t xml:space="preserve">Comments are sections of the source code bracketed by the </w:t>
      </w:r>
      <w:r>
        <w:rPr>
          <w:rFonts w:ascii="Courier New" w:hAnsi="Courier New"/>
        </w:rPr>
        <w:t>/*</w:t>
      </w:r>
      <w:r>
        <w:t xml:space="preserve"> and </w:t>
      </w:r>
      <w:r>
        <w:rPr>
          <w:rFonts w:ascii="Courier New" w:hAnsi="Courier New"/>
        </w:rPr>
        <w:t>*/</w:t>
      </w:r>
      <w:r>
        <w:t xml:space="preserve">, or following the </w:t>
      </w:r>
      <w:r>
        <w:rPr>
          <w:rFonts w:ascii="Courier New" w:hAnsi="Courier New"/>
        </w:rPr>
        <w:t>//</w:t>
      </w:r>
      <w:r>
        <w:t>, which the compiler ignores.  They are used for putting short explanations of the program into the source code.  You can also comment-out parts of the program that don’t work properly.</w:t>
      </w:r>
    </w:p>
    <w:p w14:paraId="65EFC428" w14:textId="77777777" w:rsidR="008E5A87" w:rsidRDefault="008E5A87"/>
    <w:p w14:paraId="3A451AC2" w14:textId="77777777" w:rsidR="008E5A87" w:rsidRDefault="00FB7C00" w:rsidP="0017017A">
      <w:pPr>
        <w:pStyle w:val="Heading2"/>
        <w:rPr>
          <w:b w:val="0"/>
        </w:rPr>
      </w:pPr>
      <w:bookmarkStart w:id="7" w:name="_Toc93148119"/>
      <w:r>
        <w:t>Data types:</w:t>
      </w:r>
      <w:bookmarkEnd w:id="7"/>
    </w:p>
    <w:p w14:paraId="0820515B" w14:textId="77777777" w:rsidR="008E5A87" w:rsidRDefault="00FB7C00">
      <w:pPr>
        <w:ind w:left="720"/>
      </w:pPr>
      <w:r>
        <w:t>In computer programs, each piece of data must have a type.  This tells the compiler how much memory each piece of data needs, and what operations can be done with the piece of data.  The elementary data-types in C are:</w:t>
      </w:r>
    </w:p>
    <w:p w14:paraId="5ADDD178" w14:textId="77777777" w:rsidR="008E5A87" w:rsidRDefault="00FB7C00">
      <w:pPr>
        <w:ind w:left="1440"/>
      </w:pPr>
      <w:r>
        <w:rPr>
          <w:rFonts w:ascii="Courier New" w:hAnsi="Courier New"/>
        </w:rPr>
        <w:t xml:space="preserve">int </w:t>
      </w:r>
      <w:r>
        <w:t>(integer) All the whole numbers, positive and negative</w:t>
      </w:r>
    </w:p>
    <w:p w14:paraId="0AB9D864" w14:textId="77777777" w:rsidR="008E5A87" w:rsidRDefault="00FB7C00">
      <w:pPr>
        <w:ind w:left="1440"/>
      </w:pPr>
      <w:r>
        <w:rPr>
          <w:rFonts w:ascii="Courier New" w:hAnsi="Courier New"/>
        </w:rPr>
        <w:t>float</w:t>
      </w:r>
      <w:r>
        <w:t xml:space="preserve"> (floating point) All the real numbers -- 3.14, 7.99</w:t>
      </w:r>
    </w:p>
    <w:p w14:paraId="16AF281B" w14:textId="77777777" w:rsidR="008E5A87" w:rsidRDefault="00FB7C00">
      <w:pPr>
        <w:ind w:left="1440"/>
      </w:pPr>
      <w:r>
        <w:rPr>
          <w:rFonts w:ascii="Courier New" w:hAnsi="Courier New"/>
        </w:rPr>
        <w:t>char</w:t>
      </w:r>
      <w:r>
        <w:t xml:space="preserve"> (character) All the keyboard characters -- *, \, s, 2, ?, &gt;</w:t>
      </w:r>
    </w:p>
    <w:p w14:paraId="58A25AFD" w14:textId="77777777" w:rsidR="008E5A87" w:rsidRDefault="008E5A87"/>
    <w:p w14:paraId="67898B2D" w14:textId="77777777" w:rsidR="008E5A87" w:rsidRDefault="00FB7C00" w:rsidP="0017017A">
      <w:pPr>
        <w:pStyle w:val="Heading2"/>
        <w:rPr>
          <w:b w:val="0"/>
        </w:rPr>
      </w:pPr>
      <w:bookmarkStart w:id="8" w:name="_Toc93148120"/>
      <w:r>
        <w:t>Variable identifiers:</w:t>
      </w:r>
      <w:bookmarkEnd w:id="8"/>
    </w:p>
    <w:p w14:paraId="22AD3370" w14:textId="77777777" w:rsidR="008E5A87" w:rsidRDefault="00FB7C00">
      <w:pPr>
        <w:ind w:left="720"/>
      </w:pPr>
      <w:r>
        <w:t xml:space="preserve">In programming, each piece of data is called a variable, (because the value it holds can be changed) and each variable must have a name.  These names are called variable identifiers, and they are names made up by the programmer, and can be anything you want, as long as they begin with a letter.  It is also good practice to choose names that give a clue as to what they contain.  It’s clear what the variable </w:t>
      </w:r>
      <w:proofErr w:type="spellStart"/>
      <w:r>
        <w:rPr>
          <w:rFonts w:ascii="Courier New" w:hAnsi="Courier New"/>
        </w:rPr>
        <w:t>student_name</w:t>
      </w:r>
      <w:proofErr w:type="spellEnd"/>
      <w:r>
        <w:t xml:space="preserve">, and </w:t>
      </w:r>
      <w:proofErr w:type="spellStart"/>
      <w:r>
        <w:rPr>
          <w:rFonts w:ascii="Courier New" w:hAnsi="Courier New"/>
        </w:rPr>
        <w:t>social_security_number</w:t>
      </w:r>
      <w:proofErr w:type="spellEnd"/>
      <w:r>
        <w:t xml:space="preserve"> might contain, but </w:t>
      </w:r>
      <w:r>
        <w:rPr>
          <w:rFonts w:ascii="Courier New" w:hAnsi="Courier New"/>
        </w:rPr>
        <w:t>name</w:t>
      </w:r>
      <w:r>
        <w:t xml:space="preserve">, and </w:t>
      </w:r>
      <w:r>
        <w:rPr>
          <w:rFonts w:ascii="Courier New" w:hAnsi="Courier New"/>
        </w:rPr>
        <w:t>number</w:t>
      </w:r>
      <w:r>
        <w:t xml:space="preserve"> thought both legal variable identifiers, don’t tell you as much.</w:t>
      </w:r>
    </w:p>
    <w:p w14:paraId="699B0D5A" w14:textId="77777777" w:rsidR="008E5A87" w:rsidRDefault="008E5A87"/>
    <w:p w14:paraId="7C5C2257" w14:textId="77777777" w:rsidR="008E5A87" w:rsidRDefault="00FB7C00" w:rsidP="0017017A">
      <w:pPr>
        <w:pStyle w:val="Heading2"/>
        <w:rPr>
          <w:b w:val="0"/>
        </w:rPr>
      </w:pPr>
      <w:bookmarkStart w:id="9" w:name="_Toc93148121"/>
      <w:r>
        <w:t>Standard functions:</w:t>
      </w:r>
      <w:bookmarkEnd w:id="9"/>
    </w:p>
    <w:p w14:paraId="759E4BFA" w14:textId="77777777" w:rsidR="008E5A87" w:rsidRDefault="00FB7C00">
      <w:pPr>
        <w:ind w:left="720"/>
      </w:pPr>
      <w:r>
        <w:t xml:space="preserve">All programming languages have standard functions.  These are little programs that do specific jobs, you will soon learn how to use two: </w:t>
      </w:r>
      <w:proofErr w:type="spellStart"/>
      <w:r>
        <w:rPr>
          <w:rFonts w:ascii="Courier New" w:hAnsi="Courier New"/>
        </w:rPr>
        <w:t>printf</w:t>
      </w:r>
      <w:proofErr w:type="spellEnd"/>
      <w:r>
        <w:rPr>
          <w:rFonts w:ascii="Courier New" w:hAnsi="Courier New"/>
        </w:rPr>
        <w:t>()</w:t>
      </w:r>
      <w:r>
        <w:t xml:space="preserve">, and </w:t>
      </w:r>
      <w:proofErr w:type="spellStart"/>
      <w:r>
        <w:rPr>
          <w:rFonts w:ascii="Courier New" w:hAnsi="Courier New"/>
        </w:rPr>
        <w:t>scanf</w:t>
      </w:r>
      <w:proofErr w:type="spellEnd"/>
      <w:r>
        <w:rPr>
          <w:rFonts w:ascii="Courier New" w:hAnsi="Courier New"/>
        </w:rPr>
        <w:t>()</w:t>
      </w:r>
      <w:r>
        <w:t>.</w:t>
      </w:r>
    </w:p>
    <w:p w14:paraId="54D5B712" w14:textId="77777777" w:rsidR="008E5A87" w:rsidRDefault="008E5A87"/>
    <w:p w14:paraId="25DD141E" w14:textId="77777777" w:rsidR="008E5A87" w:rsidRDefault="00FB7C00" w:rsidP="0017017A">
      <w:pPr>
        <w:pStyle w:val="Heading2"/>
        <w:rPr>
          <w:b w:val="0"/>
        </w:rPr>
      </w:pPr>
      <w:bookmarkStart w:id="10" w:name="_Toc93148122"/>
      <w:r>
        <w:t>Statement terminator:</w:t>
      </w:r>
      <w:bookmarkEnd w:id="10"/>
    </w:p>
    <w:p w14:paraId="2D598FED" w14:textId="77777777" w:rsidR="008E5A87" w:rsidRDefault="00FB7C00">
      <w:pPr>
        <w:ind w:left="720"/>
      </w:pPr>
      <w:r>
        <w:t>In C, each statement must end with either the semi-colon (</w:t>
      </w:r>
      <w:r>
        <w:rPr>
          <w:rFonts w:ascii="Courier New" w:hAnsi="Courier New"/>
        </w:rPr>
        <w:t>;</w:t>
      </w:r>
      <w:r>
        <w:t>), or curly-bracket (</w:t>
      </w:r>
      <w:r>
        <w:rPr>
          <w:rFonts w:ascii="Courier New" w:hAnsi="Courier New"/>
        </w:rPr>
        <w:t>}</w:t>
      </w:r>
      <w:r>
        <w:t>).  More on this later.</w:t>
      </w:r>
    </w:p>
    <w:p w14:paraId="5FF34672" w14:textId="77777777" w:rsidR="008E5A87" w:rsidRDefault="008E5A87"/>
    <w:p w14:paraId="12E26AF8" w14:textId="77777777" w:rsidR="008E5A87" w:rsidRDefault="00FB7C00" w:rsidP="0017017A">
      <w:pPr>
        <w:pStyle w:val="Heading2"/>
        <w:rPr>
          <w:b w:val="0"/>
        </w:rPr>
      </w:pPr>
      <w:r>
        <w:br w:type="page"/>
      </w:r>
      <w:bookmarkStart w:id="11" w:name="_Toc93148123"/>
      <w:r>
        <w:t xml:space="preserve">The </w:t>
      </w:r>
      <w:r w:rsidRPr="0017017A">
        <w:t>main</w:t>
      </w:r>
      <w:r>
        <w:t xml:space="preserve"> function:</w:t>
      </w:r>
      <w:bookmarkEnd w:id="11"/>
    </w:p>
    <w:p w14:paraId="132E609F" w14:textId="77777777" w:rsidR="008E5A87" w:rsidRDefault="00FB7C00">
      <w:pPr>
        <w:ind w:left="720"/>
      </w:pPr>
      <w:r>
        <w:t>In C, the main function is the whole program.  Below is a basic (but complete) main function.</w:t>
      </w:r>
    </w:p>
    <w:p w14:paraId="753D73E6" w14:textId="77777777" w:rsidR="008E5A87" w:rsidRDefault="008E5A87"/>
    <w:p w14:paraId="51942AFA" w14:textId="77777777" w:rsidR="008E5A87" w:rsidRPr="00137FD4" w:rsidRDefault="00FB7C00" w:rsidP="00137FD4">
      <w:pPr>
        <w:pStyle w:val="code"/>
      </w:pPr>
      <w:r w:rsidRPr="00137FD4">
        <w:t>void main(void)   // The program starts here</w:t>
      </w:r>
    </w:p>
    <w:p w14:paraId="3C418C5E" w14:textId="77777777" w:rsidR="008E5A87" w:rsidRPr="00137FD4" w:rsidRDefault="00FB7C00" w:rsidP="00137FD4">
      <w:pPr>
        <w:pStyle w:val="code"/>
      </w:pPr>
      <w:r w:rsidRPr="00137FD4">
        <w:t>{</w:t>
      </w:r>
    </w:p>
    <w:p w14:paraId="39B2B9EE" w14:textId="77777777" w:rsidR="008E5A87" w:rsidRPr="00137FD4" w:rsidRDefault="008E5A87" w:rsidP="00137FD4">
      <w:pPr>
        <w:pStyle w:val="code"/>
      </w:pPr>
    </w:p>
    <w:p w14:paraId="1893B9C1" w14:textId="77777777" w:rsidR="008E5A87" w:rsidRPr="00137FD4" w:rsidRDefault="00FB7C00" w:rsidP="00137FD4">
      <w:pPr>
        <w:pStyle w:val="code"/>
      </w:pPr>
      <w:r w:rsidRPr="00137FD4">
        <w:t>}   // The program ends here</w:t>
      </w:r>
    </w:p>
    <w:p w14:paraId="7649CFDE" w14:textId="77777777" w:rsidR="008E5A87" w:rsidRPr="00137FD4" w:rsidRDefault="008E5A87" w:rsidP="00137FD4"/>
    <w:p w14:paraId="08B85EAE" w14:textId="77777777" w:rsidR="008E5A87" w:rsidRDefault="00FB7C00" w:rsidP="0017017A">
      <w:pPr>
        <w:pStyle w:val="Heading2"/>
        <w:rPr>
          <w:b w:val="0"/>
        </w:rPr>
      </w:pPr>
      <w:bookmarkStart w:id="12" w:name="_Toc93148124"/>
      <w:r>
        <w:t>Conversion specifiers:</w:t>
      </w:r>
      <w:bookmarkEnd w:id="12"/>
    </w:p>
    <w:p w14:paraId="2414E366" w14:textId="77777777" w:rsidR="008E5A87" w:rsidRDefault="00FB7C00">
      <w:pPr>
        <w:ind w:left="720"/>
      </w:pPr>
      <w:r>
        <w:t xml:space="preserve">In C, when we read in data, or print it out, we must tell the standard functions how to we want the data treated.  For this we use conversion specifiers, each data type has its own conversion </w:t>
      </w:r>
      <w:proofErr w:type="spellStart"/>
      <w:r>
        <w:t>specifer</w:t>
      </w:r>
      <w:proofErr w:type="spellEnd"/>
      <w:r>
        <w:t>:</w:t>
      </w:r>
    </w:p>
    <w:p w14:paraId="50647DA5" w14:textId="77777777" w:rsidR="008E5A87" w:rsidRDefault="00FB7C00">
      <w:pPr>
        <w:ind w:left="1440"/>
      </w:pPr>
      <w:r>
        <w:rPr>
          <w:rFonts w:ascii="Courier New" w:hAnsi="Courier New"/>
        </w:rPr>
        <w:t>int</w:t>
      </w:r>
      <w:r>
        <w:t xml:space="preserve"> uses </w:t>
      </w:r>
      <w:r>
        <w:rPr>
          <w:rFonts w:ascii="Courier New" w:hAnsi="Courier New"/>
        </w:rPr>
        <w:t>%d</w:t>
      </w:r>
    </w:p>
    <w:p w14:paraId="3A35089F" w14:textId="77777777" w:rsidR="008E5A87" w:rsidRDefault="00FB7C00">
      <w:pPr>
        <w:ind w:left="1440"/>
      </w:pPr>
      <w:r>
        <w:rPr>
          <w:rFonts w:ascii="Courier New" w:hAnsi="Courier New"/>
        </w:rPr>
        <w:t>float</w:t>
      </w:r>
      <w:r>
        <w:t xml:space="preserve"> uses </w:t>
      </w:r>
      <w:r>
        <w:rPr>
          <w:rFonts w:ascii="Courier New" w:hAnsi="Courier New"/>
        </w:rPr>
        <w:t>%f</w:t>
      </w:r>
    </w:p>
    <w:p w14:paraId="1F9881E6" w14:textId="77777777" w:rsidR="008E5A87" w:rsidRDefault="00FB7C00">
      <w:pPr>
        <w:ind w:left="1440"/>
      </w:pPr>
      <w:r>
        <w:rPr>
          <w:rFonts w:ascii="Courier New" w:hAnsi="Courier New"/>
        </w:rPr>
        <w:t>char</w:t>
      </w:r>
      <w:r>
        <w:t xml:space="preserve"> uses </w:t>
      </w:r>
      <w:r>
        <w:rPr>
          <w:rFonts w:ascii="Courier New" w:hAnsi="Courier New"/>
        </w:rPr>
        <w:t>%c</w:t>
      </w:r>
    </w:p>
    <w:p w14:paraId="38BC08A1" w14:textId="77777777" w:rsidR="008E5A87" w:rsidRDefault="008E5A87"/>
    <w:p w14:paraId="20A3EB8C" w14:textId="77777777" w:rsidR="008E5A87" w:rsidRDefault="00FB7C00" w:rsidP="0017017A">
      <w:pPr>
        <w:pStyle w:val="Heading2"/>
        <w:rPr>
          <w:b w:val="0"/>
        </w:rPr>
      </w:pPr>
      <w:bookmarkStart w:id="13" w:name="_Toc93148125"/>
      <w:r>
        <w:t>Escape sequences:</w:t>
      </w:r>
      <w:bookmarkEnd w:id="13"/>
    </w:p>
    <w:p w14:paraId="4B901248" w14:textId="77777777" w:rsidR="008E5A87" w:rsidRDefault="00FB7C00">
      <w:pPr>
        <w:ind w:left="720"/>
      </w:pPr>
      <w:r>
        <w:t xml:space="preserve">In C, there are many escape sequences, the ones you will use the most are the: </w:t>
      </w:r>
      <w:r>
        <w:rPr>
          <w:rFonts w:ascii="Courier New" w:hAnsi="Courier New"/>
        </w:rPr>
        <w:t>\n</w:t>
      </w:r>
      <w:r>
        <w:t xml:space="preserve"> (backslash - n), and </w:t>
      </w:r>
      <w:r>
        <w:rPr>
          <w:rFonts w:ascii="Courier New" w:hAnsi="Courier New"/>
        </w:rPr>
        <w:t>\t</w:t>
      </w:r>
      <w:r>
        <w:t xml:space="preserve"> (backslash - t).  The </w:t>
      </w:r>
      <w:r>
        <w:rPr>
          <w:rFonts w:ascii="Courier New" w:hAnsi="Courier New"/>
        </w:rPr>
        <w:t>\n</w:t>
      </w:r>
      <w:r>
        <w:t xml:space="preserve"> creates a new line, and </w:t>
      </w:r>
      <w:r>
        <w:rPr>
          <w:rFonts w:ascii="Courier New" w:hAnsi="Courier New"/>
        </w:rPr>
        <w:t>\t</w:t>
      </w:r>
      <w:r>
        <w:t xml:space="preserve"> is the tab, when each are used within the standard function </w:t>
      </w:r>
      <w:proofErr w:type="spellStart"/>
      <w:r>
        <w:rPr>
          <w:rFonts w:ascii="Courier New" w:hAnsi="Courier New"/>
        </w:rPr>
        <w:t>printf</w:t>
      </w:r>
      <w:proofErr w:type="spellEnd"/>
      <w:r>
        <w:rPr>
          <w:rFonts w:ascii="Courier New" w:hAnsi="Courier New"/>
        </w:rPr>
        <w:t>()</w:t>
      </w:r>
      <w:r>
        <w:t>.</w:t>
      </w:r>
    </w:p>
    <w:p w14:paraId="711A2560" w14:textId="77777777" w:rsidR="008E5A87" w:rsidRDefault="008E5A87"/>
    <w:p w14:paraId="1318D02F" w14:textId="77777777" w:rsidR="008E5A87" w:rsidRDefault="00FB7C00" w:rsidP="0017017A">
      <w:pPr>
        <w:pStyle w:val="Heading1"/>
      </w:pPr>
      <w:bookmarkStart w:id="14" w:name="_Toc93148126"/>
      <w:r>
        <w:t>ASCII Table (American Standard Code for Information Interchange)</w:t>
      </w:r>
      <w:bookmarkEnd w:id="14"/>
    </w:p>
    <w:p w14:paraId="39F75BBD" w14:textId="77777777" w:rsidR="008E5A87" w:rsidRDefault="00FB7C00">
      <w:pPr>
        <w:ind w:left="720"/>
      </w:pPr>
      <w:r>
        <w:t xml:space="preserve">The values below, are how the computer represents characters.  It doesn’t see any difference between the character </w:t>
      </w:r>
      <w:r>
        <w:rPr>
          <w:rFonts w:ascii="Courier New" w:hAnsi="Courier New"/>
        </w:rPr>
        <w:t>‘#’</w:t>
      </w:r>
      <w:r>
        <w:t xml:space="preserve">, and </w:t>
      </w:r>
      <w:r>
        <w:rPr>
          <w:rFonts w:ascii="Courier New" w:hAnsi="Courier New"/>
        </w:rPr>
        <w:t>‘a’</w:t>
      </w:r>
      <w:r>
        <w:t>.</w:t>
      </w:r>
    </w:p>
    <w:p w14:paraId="61873222" w14:textId="77777777" w:rsidR="008E5A87" w:rsidRDefault="008E5A87"/>
    <w:p w14:paraId="1A9B1F57" w14:textId="77777777" w:rsidR="008E5A87" w:rsidRDefault="00FB7C00" w:rsidP="005A2288">
      <w:pPr>
        <w:pStyle w:val="code"/>
      </w:pPr>
      <w:r>
        <w:t xml:space="preserve"> 32 =         33 = !       34 = "       35 = #       36 = $</w:t>
      </w:r>
    </w:p>
    <w:p w14:paraId="4C0E100A" w14:textId="77777777" w:rsidR="008E5A87" w:rsidRDefault="00FB7C00" w:rsidP="005A2288">
      <w:pPr>
        <w:pStyle w:val="code"/>
      </w:pPr>
      <w:r>
        <w:t xml:space="preserve"> 37 = %       38 = &amp;       39 = '       40 = (       41 = )</w:t>
      </w:r>
    </w:p>
    <w:p w14:paraId="528A3BC1" w14:textId="77777777" w:rsidR="008E5A87" w:rsidRDefault="00FB7C00" w:rsidP="005A2288">
      <w:pPr>
        <w:pStyle w:val="code"/>
      </w:pPr>
      <w:r>
        <w:t xml:space="preserve"> 42 = *       43 = +       44 = ,       45 = -       46 = .</w:t>
      </w:r>
    </w:p>
    <w:p w14:paraId="1C233913" w14:textId="77777777" w:rsidR="008E5A87" w:rsidRDefault="00FB7C00" w:rsidP="005A2288">
      <w:pPr>
        <w:pStyle w:val="code"/>
      </w:pPr>
      <w:r>
        <w:t xml:space="preserve"> 47 = /       48 = 0       49 = 1       50 = 2       51 = 3</w:t>
      </w:r>
    </w:p>
    <w:p w14:paraId="0E515F34" w14:textId="77777777" w:rsidR="008E5A87" w:rsidRDefault="00FB7C00" w:rsidP="005A2288">
      <w:pPr>
        <w:pStyle w:val="code"/>
      </w:pPr>
      <w:r>
        <w:t xml:space="preserve"> 52 = 4       53 = 5       54 = 6       55 = 7       56 = 8</w:t>
      </w:r>
    </w:p>
    <w:p w14:paraId="62BE0470" w14:textId="77777777" w:rsidR="008E5A87" w:rsidRDefault="00FB7C00" w:rsidP="005A2288">
      <w:pPr>
        <w:pStyle w:val="code"/>
      </w:pPr>
      <w:r>
        <w:t xml:space="preserve"> 57 = 9       58 = :       59 = ;       60 = &lt;       61 = =</w:t>
      </w:r>
    </w:p>
    <w:p w14:paraId="2EBD1F85" w14:textId="77777777" w:rsidR="008E5A87" w:rsidRDefault="00FB7C00" w:rsidP="005A2288">
      <w:pPr>
        <w:pStyle w:val="code"/>
      </w:pPr>
      <w:r>
        <w:t xml:space="preserve"> 62 = &gt;       63 = ?       64 = @       65 = A       66 = B</w:t>
      </w:r>
    </w:p>
    <w:p w14:paraId="286EFB33" w14:textId="77777777" w:rsidR="008E5A87" w:rsidRDefault="00FB7C00" w:rsidP="005A2288">
      <w:pPr>
        <w:pStyle w:val="code"/>
      </w:pPr>
      <w:r>
        <w:t xml:space="preserve"> 67 = C       68 = D       69 = E       70 = F       71 = G</w:t>
      </w:r>
    </w:p>
    <w:p w14:paraId="44A78AC0" w14:textId="77777777" w:rsidR="008E5A87" w:rsidRDefault="00FB7C00" w:rsidP="005A2288">
      <w:pPr>
        <w:pStyle w:val="code"/>
      </w:pPr>
      <w:r>
        <w:t xml:space="preserve"> 72 = H       73 = I       74 = J       75 = K       76 = L</w:t>
      </w:r>
    </w:p>
    <w:p w14:paraId="6A82BC91" w14:textId="77777777" w:rsidR="008E5A87" w:rsidRDefault="00FB7C00" w:rsidP="005A2288">
      <w:pPr>
        <w:pStyle w:val="code"/>
      </w:pPr>
      <w:r>
        <w:t xml:space="preserve"> 77 = M       78 = N       79 = O       80 = P       81 = Q</w:t>
      </w:r>
    </w:p>
    <w:p w14:paraId="3488F831" w14:textId="77777777" w:rsidR="008E5A87" w:rsidRDefault="00FB7C00" w:rsidP="005A2288">
      <w:pPr>
        <w:pStyle w:val="code"/>
      </w:pPr>
      <w:r>
        <w:t xml:space="preserve"> 82 = R       83 = S       84 = T       85 = U       86 = V</w:t>
      </w:r>
    </w:p>
    <w:p w14:paraId="05A650C3" w14:textId="77777777" w:rsidR="008E5A87" w:rsidRDefault="00FB7C00" w:rsidP="005A2288">
      <w:pPr>
        <w:pStyle w:val="code"/>
      </w:pPr>
      <w:r>
        <w:t xml:space="preserve"> 87 = W       88 = X       89 = Y       90 = Z       91 = [</w:t>
      </w:r>
    </w:p>
    <w:p w14:paraId="5874FDF6" w14:textId="77777777" w:rsidR="008E5A87" w:rsidRDefault="00FB7C00" w:rsidP="005A2288">
      <w:pPr>
        <w:pStyle w:val="code"/>
      </w:pPr>
      <w:r>
        <w:t xml:space="preserve"> 92 = \       93 = ]       94 = ^       95 = _       96 = `</w:t>
      </w:r>
    </w:p>
    <w:p w14:paraId="1B3FBE41" w14:textId="77777777" w:rsidR="008E5A87" w:rsidRDefault="00FB7C00" w:rsidP="005A2288">
      <w:pPr>
        <w:pStyle w:val="code"/>
      </w:pPr>
      <w:r>
        <w:t xml:space="preserve"> 97 = a       98 = b       99 = c      100 = d      101 = e</w:t>
      </w:r>
    </w:p>
    <w:p w14:paraId="77728F10" w14:textId="77777777" w:rsidR="008E5A87" w:rsidRDefault="00FB7C00" w:rsidP="005A2288">
      <w:pPr>
        <w:pStyle w:val="code"/>
      </w:pPr>
      <w:r>
        <w:t xml:space="preserve">102 = f      103 = g      104 = h      105 = </w:t>
      </w:r>
      <w:proofErr w:type="spellStart"/>
      <w:r>
        <w:t>i</w:t>
      </w:r>
      <w:proofErr w:type="spellEnd"/>
      <w:r>
        <w:t xml:space="preserve">      106 = j</w:t>
      </w:r>
    </w:p>
    <w:p w14:paraId="00E755A6" w14:textId="77777777" w:rsidR="008E5A87" w:rsidRDefault="00FB7C00" w:rsidP="005A2288">
      <w:pPr>
        <w:pStyle w:val="code"/>
      </w:pPr>
      <w:r>
        <w:t>107 = k      108 = l      109 = m      110 = n      111 = o</w:t>
      </w:r>
    </w:p>
    <w:p w14:paraId="45CD6618" w14:textId="77777777" w:rsidR="008E5A87" w:rsidRDefault="00FB7C00" w:rsidP="005A2288">
      <w:pPr>
        <w:pStyle w:val="code"/>
      </w:pPr>
      <w:r>
        <w:t>112 = p      113 = q      114 = r      115 = s      116 = t</w:t>
      </w:r>
    </w:p>
    <w:p w14:paraId="73D287AD" w14:textId="77777777" w:rsidR="008E5A87" w:rsidRDefault="00FB7C00" w:rsidP="005A2288">
      <w:pPr>
        <w:pStyle w:val="code"/>
      </w:pPr>
      <w:r>
        <w:t>117 = u      118 = v      119 = w      120 = x      121 = y</w:t>
      </w:r>
    </w:p>
    <w:p w14:paraId="6EABDECC" w14:textId="77777777" w:rsidR="008E5A87" w:rsidRDefault="00FB7C00" w:rsidP="005A2288">
      <w:pPr>
        <w:pStyle w:val="code"/>
      </w:pPr>
      <w:r>
        <w:t>122 = z      123 = {      124 = |      125 = }      126 = ~</w:t>
      </w:r>
    </w:p>
    <w:p w14:paraId="528F2820" w14:textId="77777777" w:rsidR="008E5A87" w:rsidRDefault="008E5A87"/>
    <w:p w14:paraId="590342BE" w14:textId="3506B4ED" w:rsidR="008E5A87" w:rsidRDefault="00FB7C00" w:rsidP="0017017A">
      <w:pPr>
        <w:pStyle w:val="Heading1"/>
      </w:pPr>
      <w:r>
        <w:br w:type="page"/>
      </w:r>
      <w:bookmarkStart w:id="15" w:name="_Toc93148127"/>
      <w:r>
        <w:t>Program variables as boxes in computer memory</w:t>
      </w:r>
      <w:bookmarkEnd w:id="15"/>
    </w:p>
    <w:p w14:paraId="6D245B2C" w14:textId="77777777" w:rsidR="008E5A87" w:rsidRDefault="00FB7C00">
      <w:r>
        <w:t xml:space="preserve">When you declare variables in a computer program, it can be helpful to think of each variable as a box in the </w:t>
      </w:r>
      <w:proofErr w:type="spellStart"/>
      <w:r>
        <w:t>computers</w:t>
      </w:r>
      <w:proofErr w:type="spellEnd"/>
      <w:r>
        <w:t xml:space="preserve"> memory, that you can put data into.  Each box has a name, and a data type, the name is what the programmer uses to refer to that particular box, and the data type restricts the kind of data that can be stored in the box.</w:t>
      </w:r>
    </w:p>
    <w:p w14:paraId="26CA9342" w14:textId="77777777" w:rsidR="008E5A87" w:rsidRDefault="008E5A87"/>
    <w:p w14:paraId="44801096" w14:textId="77777777" w:rsidR="008E5A87" w:rsidRDefault="00FB7C00">
      <w:r>
        <w:t xml:space="preserve">Below is a pictorial representation of how the computer’s memory is used in the program </w:t>
      </w:r>
      <w:proofErr w:type="spellStart"/>
      <w:r>
        <w:rPr>
          <w:rFonts w:ascii="Courier New" w:hAnsi="Courier New"/>
        </w:rPr>
        <w:t>add_two.c</w:t>
      </w:r>
      <w:proofErr w:type="spellEnd"/>
    </w:p>
    <w:p w14:paraId="00091A85" w14:textId="77777777" w:rsidR="008E5A87" w:rsidRDefault="008E5A87"/>
    <w:p w14:paraId="784B137D" w14:textId="77777777" w:rsidR="008E5A87" w:rsidRDefault="008E5A87"/>
    <w:p w14:paraId="7337A4EF" w14:textId="77777777" w:rsidR="008E5A87" w:rsidRDefault="00FB7C00" w:rsidP="005A2288">
      <w:pPr>
        <w:pStyle w:val="Figure"/>
      </w:pPr>
      <w:r>
        <w:rPr>
          <w:noProof/>
        </w:rPr>
        <w:drawing>
          <wp:inline distT="0" distB="0" distL="0" distR="0" wp14:anchorId="4D7B96DD" wp14:editId="19577E72">
            <wp:extent cx="5645150" cy="190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5150" cy="1909445"/>
                    </a:xfrm>
                    <a:prstGeom prst="rect">
                      <a:avLst/>
                    </a:prstGeom>
                    <a:noFill/>
                    <a:ln>
                      <a:noFill/>
                    </a:ln>
                  </pic:spPr>
                </pic:pic>
              </a:graphicData>
            </a:graphic>
          </wp:inline>
        </w:drawing>
      </w:r>
    </w:p>
    <w:p w14:paraId="38BF5C7C" w14:textId="77777777" w:rsidR="008E5A87" w:rsidRDefault="008E5A87"/>
    <w:p w14:paraId="204BDE09" w14:textId="77777777" w:rsidR="008E5A87" w:rsidRDefault="008E5A87"/>
    <w:p w14:paraId="1991C2B5" w14:textId="77777777" w:rsidR="008E5A87" w:rsidRDefault="00FB7C00">
      <w:r>
        <w:t>What we have done, is to tell the compiler to:</w:t>
      </w:r>
    </w:p>
    <w:p w14:paraId="07E75F84" w14:textId="77777777" w:rsidR="008E5A87" w:rsidRDefault="00FB7C00" w:rsidP="00FB7C00">
      <w:pPr>
        <w:numPr>
          <w:ilvl w:val="0"/>
          <w:numId w:val="1"/>
        </w:numPr>
      </w:pPr>
      <w:r>
        <w:t>Allocate three areas in memory</w:t>
      </w:r>
    </w:p>
    <w:p w14:paraId="5248028D" w14:textId="77777777" w:rsidR="008E5A87" w:rsidRDefault="00FB7C00" w:rsidP="00FB7C00">
      <w:pPr>
        <w:numPr>
          <w:ilvl w:val="0"/>
          <w:numId w:val="1"/>
        </w:numPr>
      </w:pPr>
      <w:r>
        <w:t>That these three areas will store integers</w:t>
      </w:r>
    </w:p>
    <w:p w14:paraId="2F96AC85" w14:textId="77777777" w:rsidR="008E5A87" w:rsidRDefault="00FB7C00" w:rsidP="00FB7C00">
      <w:pPr>
        <w:numPr>
          <w:ilvl w:val="0"/>
          <w:numId w:val="1"/>
        </w:numPr>
      </w:pPr>
      <w:r>
        <w:t>What the names of these three areas will be</w:t>
      </w:r>
    </w:p>
    <w:p w14:paraId="4265473A" w14:textId="77777777" w:rsidR="008E5A87" w:rsidRDefault="008E5A87"/>
    <w:p w14:paraId="426A5EE7" w14:textId="2220556A" w:rsidR="008E5A87" w:rsidRDefault="00FB7C00" w:rsidP="0017017A">
      <w:pPr>
        <w:pStyle w:val="Heading1"/>
      </w:pPr>
      <w:r>
        <w:br w:type="page"/>
      </w:r>
      <w:bookmarkStart w:id="16" w:name="_Toc93148128"/>
      <w:r>
        <w:t>Designing programs for an “eight year old”</w:t>
      </w:r>
      <w:bookmarkEnd w:id="16"/>
    </w:p>
    <w:p w14:paraId="05C78DCD" w14:textId="77777777" w:rsidR="008E5A87" w:rsidRDefault="00FB7C00">
      <w:r>
        <w:t xml:space="preserve">I believe, that simple computer programs can be designed so that an average eight year old child could carry out the instructions written down on paper.  Below in the “eight year old” design for the program </w:t>
      </w:r>
      <w:proofErr w:type="spellStart"/>
      <w:r>
        <w:rPr>
          <w:rFonts w:ascii="Courier New" w:hAnsi="Courier New"/>
        </w:rPr>
        <w:t>add_two.c</w:t>
      </w:r>
      <w:proofErr w:type="spellEnd"/>
    </w:p>
    <w:p w14:paraId="5397A8B2" w14:textId="77777777" w:rsidR="008E5A87" w:rsidRDefault="008E5A87"/>
    <w:tbl>
      <w:tblPr>
        <w:tblW w:w="0" w:type="auto"/>
        <w:tblLayout w:type="fixed"/>
        <w:tblLook w:val="0000" w:firstRow="0" w:lastRow="0" w:firstColumn="0" w:lastColumn="0" w:noHBand="0" w:noVBand="0"/>
      </w:tblPr>
      <w:tblGrid>
        <w:gridCol w:w="8658"/>
        <w:gridCol w:w="846"/>
      </w:tblGrid>
      <w:tr w:rsidR="008E5A87" w14:paraId="6E31F68F" w14:textId="77777777">
        <w:tc>
          <w:tcPr>
            <w:tcW w:w="8658" w:type="dxa"/>
            <w:tcBorders>
              <w:top w:val="single" w:sz="6" w:space="0" w:color="auto"/>
            </w:tcBorders>
          </w:tcPr>
          <w:p w14:paraId="7C2F897B" w14:textId="77777777" w:rsidR="008E5A87" w:rsidRDefault="008E5A87">
            <w:pPr>
              <w:spacing w:before="40" w:after="40"/>
              <w:rPr>
                <w:rFonts w:ascii="Comic Sans MS" w:hAnsi="Comic Sans MS"/>
                <w:sz w:val="20"/>
              </w:rPr>
            </w:pPr>
          </w:p>
        </w:tc>
        <w:tc>
          <w:tcPr>
            <w:tcW w:w="846" w:type="dxa"/>
            <w:tcBorders>
              <w:top w:val="single" w:sz="6" w:space="0" w:color="auto"/>
            </w:tcBorders>
          </w:tcPr>
          <w:p w14:paraId="46BA2533" w14:textId="77777777" w:rsidR="008E5A87" w:rsidRDefault="008E5A87">
            <w:pPr>
              <w:spacing w:before="40" w:after="40"/>
              <w:rPr>
                <w:rFonts w:ascii="Comic Sans MS" w:hAnsi="Comic Sans MS"/>
                <w:sz w:val="20"/>
              </w:rPr>
            </w:pPr>
          </w:p>
        </w:tc>
      </w:tr>
      <w:tr w:rsidR="008E5A87" w14:paraId="6F462BA4" w14:textId="77777777">
        <w:tc>
          <w:tcPr>
            <w:tcW w:w="8658" w:type="dxa"/>
          </w:tcPr>
          <w:p w14:paraId="0DCCAE69" w14:textId="77777777" w:rsidR="008E5A87" w:rsidRDefault="00FB7C00">
            <w:pPr>
              <w:spacing w:before="40" w:after="40"/>
              <w:rPr>
                <w:rFonts w:ascii="Comic Sans MS" w:hAnsi="Comic Sans MS"/>
                <w:sz w:val="20"/>
              </w:rPr>
            </w:pPr>
            <w:r>
              <w:rPr>
                <w:rFonts w:ascii="Comic Sans MS" w:hAnsi="Comic Sans MS"/>
                <w:sz w:val="20"/>
              </w:rPr>
              <w:t>declare integers “</w:t>
            </w:r>
            <w:proofErr w:type="spellStart"/>
            <w:r>
              <w:rPr>
                <w:rFonts w:ascii="Comic Sans MS" w:hAnsi="Comic Sans MS"/>
                <w:sz w:val="20"/>
              </w:rPr>
              <w:t>first_number</w:t>
            </w:r>
            <w:proofErr w:type="spellEnd"/>
            <w:r>
              <w:rPr>
                <w:rFonts w:ascii="Comic Sans MS" w:hAnsi="Comic Sans MS"/>
                <w:sz w:val="20"/>
              </w:rPr>
              <w:t>”, “</w:t>
            </w:r>
            <w:proofErr w:type="spellStart"/>
            <w:r>
              <w:rPr>
                <w:rFonts w:ascii="Comic Sans MS" w:hAnsi="Comic Sans MS"/>
                <w:sz w:val="20"/>
              </w:rPr>
              <w:t>second_number</w:t>
            </w:r>
            <w:proofErr w:type="spellEnd"/>
            <w:r>
              <w:rPr>
                <w:rFonts w:ascii="Comic Sans MS" w:hAnsi="Comic Sans MS"/>
                <w:sz w:val="20"/>
              </w:rPr>
              <w:t>”, “</w:t>
            </w:r>
            <w:proofErr w:type="spellStart"/>
            <w:r>
              <w:rPr>
                <w:rFonts w:ascii="Comic Sans MS" w:hAnsi="Comic Sans MS"/>
                <w:sz w:val="20"/>
              </w:rPr>
              <w:t>the_answer</w:t>
            </w:r>
            <w:proofErr w:type="spellEnd"/>
            <w:r>
              <w:rPr>
                <w:rFonts w:ascii="Comic Sans MS" w:hAnsi="Comic Sans MS"/>
                <w:sz w:val="20"/>
              </w:rPr>
              <w:t>”</w:t>
            </w:r>
          </w:p>
        </w:tc>
        <w:tc>
          <w:tcPr>
            <w:tcW w:w="846" w:type="dxa"/>
          </w:tcPr>
          <w:p w14:paraId="004B9956" w14:textId="77777777" w:rsidR="008E5A87" w:rsidRDefault="008E5A87">
            <w:pPr>
              <w:spacing w:before="40" w:after="40"/>
              <w:rPr>
                <w:rFonts w:ascii="Comic Sans MS" w:hAnsi="Comic Sans MS"/>
                <w:sz w:val="20"/>
              </w:rPr>
            </w:pPr>
          </w:p>
        </w:tc>
      </w:tr>
      <w:tr w:rsidR="008E5A87" w14:paraId="7C3A4D1A" w14:textId="77777777">
        <w:tc>
          <w:tcPr>
            <w:tcW w:w="8658" w:type="dxa"/>
          </w:tcPr>
          <w:p w14:paraId="720523A5" w14:textId="77777777" w:rsidR="008E5A87" w:rsidRDefault="008E5A87">
            <w:pPr>
              <w:spacing w:before="40" w:after="40"/>
              <w:rPr>
                <w:rFonts w:ascii="Comic Sans MS" w:hAnsi="Comic Sans MS"/>
                <w:sz w:val="20"/>
              </w:rPr>
            </w:pPr>
          </w:p>
        </w:tc>
        <w:tc>
          <w:tcPr>
            <w:tcW w:w="846" w:type="dxa"/>
          </w:tcPr>
          <w:p w14:paraId="4A355CEA" w14:textId="77777777" w:rsidR="008E5A87" w:rsidRDefault="008E5A87">
            <w:pPr>
              <w:spacing w:before="40" w:after="40"/>
              <w:rPr>
                <w:rFonts w:ascii="Comic Sans MS" w:hAnsi="Comic Sans MS"/>
                <w:sz w:val="20"/>
              </w:rPr>
            </w:pPr>
          </w:p>
        </w:tc>
      </w:tr>
      <w:tr w:rsidR="008E5A87" w14:paraId="6B44BB7A" w14:textId="77777777">
        <w:tc>
          <w:tcPr>
            <w:tcW w:w="8658" w:type="dxa"/>
          </w:tcPr>
          <w:p w14:paraId="63ACE550" w14:textId="77777777" w:rsidR="008E5A87" w:rsidRDefault="00FB7C00">
            <w:pPr>
              <w:spacing w:before="40" w:after="40"/>
              <w:rPr>
                <w:rFonts w:ascii="Comic Sans MS" w:hAnsi="Comic Sans MS"/>
                <w:sz w:val="20"/>
              </w:rPr>
            </w:pPr>
            <w:r>
              <w:rPr>
                <w:rFonts w:ascii="Comic Sans MS" w:hAnsi="Comic Sans MS"/>
                <w:sz w:val="20"/>
              </w:rPr>
              <w:t>ask for a number</w:t>
            </w:r>
          </w:p>
        </w:tc>
        <w:tc>
          <w:tcPr>
            <w:tcW w:w="846" w:type="dxa"/>
          </w:tcPr>
          <w:p w14:paraId="7AE62C77" w14:textId="77777777" w:rsidR="008E5A87" w:rsidRDefault="008E5A87">
            <w:pPr>
              <w:spacing w:before="40" w:after="40"/>
              <w:rPr>
                <w:rFonts w:ascii="Comic Sans MS" w:hAnsi="Comic Sans MS"/>
                <w:sz w:val="20"/>
              </w:rPr>
            </w:pPr>
          </w:p>
        </w:tc>
      </w:tr>
      <w:tr w:rsidR="008E5A87" w14:paraId="1AD8F303" w14:textId="77777777">
        <w:tc>
          <w:tcPr>
            <w:tcW w:w="8658" w:type="dxa"/>
          </w:tcPr>
          <w:p w14:paraId="46D9270A" w14:textId="77777777" w:rsidR="008E5A87" w:rsidRDefault="00FB7C00">
            <w:pPr>
              <w:spacing w:before="40" w:after="40"/>
              <w:rPr>
                <w:rFonts w:ascii="Comic Sans MS" w:hAnsi="Comic Sans MS"/>
                <w:sz w:val="20"/>
              </w:rPr>
            </w:pPr>
            <w:r>
              <w:rPr>
                <w:rFonts w:ascii="Comic Sans MS" w:hAnsi="Comic Sans MS"/>
                <w:sz w:val="20"/>
              </w:rPr>
              <w:t>put the number in the box “</w:t>
            </w:r>
            <w:proofErr w:type="spellStart"/>
            <w:r>
              <w:rPr>
                <w:rFonts w:ascii="Comic Sans MS" w:hAnsi="Comic Sans MS"/>
                <w:sz w:val="20"/>
              </w:rPr>
              <w:t>first_number</w:t>
            </w:r>
            <w:proofErr w:type="spellEnd"/>
            <w:r>
              <w:rPr>
                <w:rFonts w:ascii="Comic Sans MS" w:hAnsi="Comic Sans MS"/>
                <w:sz w:val="20"/>
              </w:rPr>
              <w:t>”</w:t>
            </w:r>
          </w:p>
        </w:tc>
        <w:tc>
          <w:tcPr>
            <w:tcW w:w="846" w:type="dxa"/>
            <w:tcBorders>
              <w:top w:val="single" w:sz="6" w:space="0" w:color="auto"/>
              <w:left w:val="single" w:sz="6" w:space="0" w:color="auto"/>
              <w:bottom w:val="single" w:sz="6" w:space="0" w:color="auto"/>
              <w:right w:val="single" w:sz="6" w:space="0" w:color="auto"/>
            </w:tcBorders>
          </w:tcPr>
          <w:p w14:paraId="13BB7DE2" w14:textId="77777777" w:rsidR="008E5A87" w:rsidRDefault="008E5A87">
            <w:pPr>
              <w:spacing w:before="40" w:after="40"/>
              <w:rPr>
                <w:rFonts w:ascii="Comic Sans MS" w:hAnsi="Comic Sans MS"/>
                <w:sz w:val="20"/>
              </w:rPr>
            </w:pPr>
          </w:p>
        </w:tc>
      </w:tr>
      <w:tr w:rsidR="008E5A87" w14:paraId="0B0E1C04" w14:textId="77777777">
        <w:tc>
          <w:tcPr>
            <w:tcW w:w="8658" w:type="dxa"/>
          </w:tcPr>
          <w:p w14:paraId="0FEF7E81" w14:textId="77777777" w:rsidR="008E5A87" w:rsidRDefault="00FB7C00">
            <w:pPr>
              <w:spacing w:before="40" w:after="40"/>
              <w:rPr>
                <w:rFonts w:ascii="Comic Sans MS" w:hAnsi="Comic Sans MS"/>
                <w:sz w:val="20"/>
              </w:rPr>
            </w:pPr>
            <w:r>
              <w:rPr>
                <w:rFonts w:ascii="Comic Sans MS" w:hAnsi="Comic Sans MS"/>
                <w:sz w:val="20"/>
              </w:rPr>
              <w:t>ask for a number</w:t>
            </w:r>
          </w:p>
        </w:tc>
        <w:tc>
          <w:tcPr>
            <w:tcW w:w="846" w:type="dxa"/>
          </w:tcPr>
          <w:p w14:paraId="71D4C81E" w14:textId="77777777" w:rsidR="008E5A87" w:rsidRDefault="008E5A87">
            <w:pPr>
              <w:spacing w:before="40" w:after="40"/>
              <w:rPr>
                <w:rFonts w:ascii="Comic Sans MS" w:hAnsi="Comic Sans MS"/>
                <w:sz w:val="20"/>
              </w:rPr>
            </w:pPr>
          </w:p>
        </w:tc>
      </w:tr>
      <w:tr w:rsidR="008E5A87" w14:paraId="14965AFE" w14:textId="77777777">
        <w:tc>
          <w:tcPr>
            <w:tcW w:w="8658" w:type="dxa"/>
          </w:tcPr>
          <w:p w14:paraId="37557555" w14:textId="77777777" w:rsidR="008E5A87" w:rsidRDefault="00FB7C00">
            <w:pPr>
              <w:spacing w:before="40" w:after="40"/>
              <w:rPr>
                <w:rFonts w:ascii="Comic Sans MS" w:hAnsi="Comic Sans MS"/>
                <w:sz w:val="20"/>
              </w:rPr>
            </w:pPr>
            <w:r>
              <w:rPr>
                <w:rFonts w:ascii="Comic Sans MS" w:hAnsi="Comic Sans MS"/>
                <w:sz w:val="20"/>
              </w:rPr>
              <w:t>put the number in the box “</w:t>
            </w:r>
            <w:proofErr w:type="spellStart"/>
            <w:r>
              <w:rPr>
                <w:rFonts w:ascii="Comic Sans MS" w:hAnsi="Comic Sans MS"/>
                <w:sz w:val="20"/>
              </w:rPr>
              <w:t>second_number</w:t>
            </w:r>
            <w:proofErr w:type="spellEnd"/>
            <w:r>
              <w:rPr>
                <w:rFonts w:ascii="Comic Sans MS" w:hAnsi="Comic Sans MS"/>
                <w:sz w:val="20"/>
              </w:rPr>
              <w:t>”</w:t>
            </w:r>
          </w:p>
        </w:tc>
        <w:tc>
          <w:tcPr>
            <w:tcW w:w="846" w:type="dxa"/>
            <w:tcBorders>
              <w:top w:val="single" w:sz="6" w:space="0" w:color="auto"/>
              <w:left w:val="single" w:sz="6" w:space="0" w:color="auto"/>
              <w:bottom w:val="single" w:sz="6" w:space="0" w:color="auto"/>
              <w:right w:val="single" w:sz="6" w:space="0" w:color="auto"/>
            </w:tcBorders>
          </w:tcPr>
          <w:p w14:paraId="64831A57" w14:textId="77777777" w:rsidR="008E5A87" w:rsidRDefault="008E5A87">
            <w:pPr>
              <w:spacing w:before="40" w:after="40"/>
              <w:rPr>
                <w:rFonts w:ascii="Comic Sans MS" w:hAnsi="Comic Sans MS"/>
                <w:sz w:val="20"/>
              </w:rPr>
            </w:pPr>
          </w:p>
        </w:tc>
      </w:tr>
      <w:tr w:rsidR="008E5A87" w14:paraId="68E325D4" w14:textId="77777777">
        <w:tc>
          <w:tcPr>
            <w:tcW w:w="8658" w:type="dxa"/>
          </w:tcPr>
          <w:p w14:paraId="672D7E84" w14:textId="77777777" w:rsidR="008E5A87" w:rsidRDefault="008E5A87">
            <w:pPr>
              <w:spacing w:before="40" w:after="40"/>
              <w:rPr>
                <w:rFonts w:ascii="Comic Sans MS" w:hAnsi="Comic Sans MS"/>
                <w:sz w:val="20"/>
              </w:rPr>
            </w:pPr>
          </w:p>
        </w:tc>
        <w:tc>
          <w:tcPr>
            <w:tcW w:w="846" w:type="dxa"/>
          </w:tcPr>
          <w:p w14:paraId="575B694A" w14:textId="77777777" w:rsidR="008E5A87" w:rsidRDefault="008E5A87">
            <w:pPr>
              <w:spacing w:before="40" w:after="40"/>
              <w:rPr>
                <w:rFonts w:ascii="Comic Sans MS" w:hAnsi="Comic Sans MS"/>
                <w:sz w:val="20"/>
              </w:rPr>
            </w:pPr>
          </w:p>
        </w:tc>
      </w:tr>
      <w:tr w:rsidR="008E5A87" w14:paraId="24278BCF" w14:textId="77777777">
        <w:tc>
          <w:tcPr>
            <w:tcW w:w="8658" w:type="dxa"/>
          </w:tcPr>
          <w:p w14:paraId="6D2F3012" w14:textId="77777777" w:rsidR="008E5A87" w:rsidRDefault="00FB7C00">
            <w:pPr>
              <w:spacing w:before="40" w:after="40"/>
              <w:rPr>
                <w:rFonts w:ascii="Comic Sans MS" w:hAnsi="Comic Sans MS"/>
                <w:sz w:val="20"/>
              </w:rPr>
            </w:pPr>
            <w:r>
              <w:rPr>
                <w:rFonts w:ascii="Comic Sans MS" w:hAnsi="Comic Sans MS"/>
                <w:sz w:val="20"/>
              </w:rPr>
              <w:t>add the number in the box “</w:t>
            </w:r>
            <w:proofErr w:type="spellStart"/>
            <w:r>
              <w:rPr>
                <w:rFonts w:ascii="Comic Sans MS" w:hAnsi="Comic Sans MS"/>
                <w:sz w:val="20"/>
              </w:rPr>
              <w:t>first_number</w:t>
            </w:r>
            <w:proofErr w:type="spellEnd"/>
            <w:r>
              <w:rPr>
                <w:rFonts w:ascii="Comic Sans MS" w:hAnsi="Comic Sans MS"/>
                <w:sz w:val="20"/>
              </w:rPr>
              <w:t>” and the number in the box “</w:t>
            </w:r>
            <w:proofErr w:type="spellStart"/>
            <w:r>
              <w:rPr>
                <w:rFonts w:ascii="Comic Sans MS" w:hAnsi="Comic Sans MS"/>
                <w:sz w:val="20"/>
              </w:rPr>
              <w:t>second_number</w:t>
            </w:r>
            <w:proofErr w:type="spellEnd"/>
            <w:r>
              <w:rPr>
                <w:rFonts w:ascii="Comic Sans MS" w:hAnsi="Comic Sans MS"/>
                <w:sz w:val="20"/>
              </w:rPr>
              <w:t>”</w:t>
            </w:r>
          </w:p>
        </w:tc>
        <w:tc>
          <w:tcPr>
            <w:tcW w:w="846" w:type="dxa"/>
          </w:tcPr>
          <w:p w14:paraId="46541E9F" w14:textId="77777777" w:rsidR="008E5A87" w:rsidRDefault="008E5A87">
            <w:pPr>
              <w:spacing w:before="40" w:after="40"/>
              <w:rPr>
                <w:rFonts w:ascii="Comic Sans MS" w:hAnsi="Comic Sans MS"/>
                <w:sz w:val="20"/>
              </w:rPr>
            </w:pPr>
          </w:p>
        </w:tc>
      </w:tr>
      <w:tr w:rsidR="008E5A87" w14:paraId="7F30D884" w14:textId="77777777">
        <w:tc>
          <w:tcPr>
            <w:tcW w:w="8658" w:type="dxa"/>
          </w:tcPr>
          <w:p w14:paraId="1C2B5A12" w14:textId="77777777" w:rsidR="008E5A87" w:rsidRDefault="00FB7C00">
            <w:pPr>
              <w:spacing w:before="40" w:after="40"/>
              <w:rPr>
                <w:rFonts w:ascii="Comic Sans MS" w:hAnsi="Comic Sans MS"/>
                <w:sz w:val="20"/>
              </w:rPr>
            </w:pPr>
            <w:r>
              <w:rPr>
                <w:rFonts w:ascii="Comic Sans MS" w:hAnsi="Comic Sans MS"/>
                <w:sz w:val="20"/>
              </w:rPr>
              <w:t>and put the result in the box “</w:t>
            </w:r>
            <w:proofErr w:type="spellStart"/>
            <w:r>
              <w:rPr>
                <w:rFonts w:ascii="Comic Sans MS" w:hAnsi="Comic Sans MS"/>
                <w:sz w:val="20"/>
              </w:rPr>
              <w:t>the_answer</w:t>
            </w:r>
            <w:proofErr w:type="spellEnd"/>
            <w:r>
              <w:rPr>
                <w:rFonts w:ascii="Comic Sans MS" w:hAnsi="Comic Sans MS"/>
                <w:sz w:val="20"/>
              </w:rPr>
              <w:t>”</w:t>
            </w:r>
          </w:p>
        </w:tc>
        <w:tc>
          <w:tcPr>
            <w:tcW w:w="846" w:type="dxa"/>
            <w:tcBorders>
              <w:top w:val="single" w:sz="6" w:space="0" w:color="auto"/>
              <w:left w:val="single" w:sz="6" w:space="0" w:color="auto"/>
              <w:bottom w:val="single" w:sz="6" w:space="0" w:color="auto"/>
              <w:right w:val="single" w:sz="6" w:space="0" w:color="auto"/>
            </w:tcBorders>
          </w:tcPr>
          <w:p w14:paraId="462B1E29" w14:textId="77777777" w:rsidR="008E5A87" w:rsidRDefault="008E5A87">
            <w:pPr>
              <w:spacing w:before="40" w:after="40"/>
              <w:rPr>
                <w:rFonts w:ascii="Comic Sans MS" w:hAnsi="Comic Sans MS"/>
                <w:sz w:val="20"/>
              </w:rPr>
            </w:pPr>
          </w:p>
        </w:tc>
      </w:tr>
      <w:tr w:rsidR="008E5A87" w14:paraId="42346218" w14:textId="77777777">
        <w:tc>
          <w:tcPr>
            <w:tcW w:w="8658" w:type="dxa"/>
          </w:tcPr>
          <w:p w14:paraId="0FEF470D" w14:textId="77777777" w:rsidR="008E5A87" w:rsidRDefault="008E5A87">
            <w:pPr>
              <w:spacing w:before="40" w:after="40"/>
              <w:rPr>
                <w:rFonts w:ascii="Comic Sans MS" w:hAnsi="Comic Sans MS"/>
                <w:sz w:val="20"/>
              </w:rPr>
            </w:pPr>
          </w:p>
        </w:tc>
        <w:tc>
          <w:tcPr>
            <w:tcW w:w="846" w:type="dxa"/>
          </w:tcPr>
          <w:p w14:paraId="69858461" w14:textId="77777777" w:rsidR="008E5A87" w:rsidRDefault="008E5A87">
            <w:pPr>
              <w:spacing w:before="40" w:after="40"/>
              <w:rPr>
                <w:rFonts w:ascii="Comic Sans MS" w:hAnsi="Comic Sans MS"/>
                <w:sz w:val="20"/>
              </w:rPr>
            </w:pPr>
          </w:p>
        </w:tc>
      </w:tr>
      <w:tr w:rsidR="008E5A87" w14:paraId="1F889CCD" w14:textId="77777777">
        <w:tc>
          <w:tcPr>
            <w:tcW w:w="8658" w:type="dxa"/>
          </w:tcPr>
          <w:p w14:paraId="6EA3F8ED" w14:textId="77777777" w:rsidR="008E5A87" w:rsidRDefault="00FB7C00">
            <w:pPr>
              <w:spacing w:before="40" w:after="40"/>
              <w:rPr>
                <w:rFonts w:ascii="Comic Sans MS" w:hAnsi="Comic Sans MS"/>
                <w:sz w:val="20"/>
              </w:rPr>
            </w:pPr>
            <w:r>
              <w:rPr>
                <w:rFonts w:ascii="Comic Sans MS" w:hAnsi="Comic Sans MS"/>
                <w:sz w:val="20"/>
              </w:rPr>
              <w:t>tell me the number in the box “</w:t>
            </w:r>
            <w:proofErr w:type="spellStart"/>
            <w:r>
              <w:rPr>
                <w:rFonts w:ascii="Comic Sans MS" w:hAnsi="Comic Sans MS"/>
                <w:sz w:val="20"/>
              </w:rPr>
              <w:t>the_answer</w:t>
            </w:r>
            <w:proofErr w:type="spellEnd"/>
            <w:r>
              <w:rPr>
                <w:rFonts w:ascii="Comic Sans MS" w:hAnsi="Comic Sans MS"/>
                <w:sz w:val="20"/>
              </w:rPr>
              <w:t>”</w:t>
            </w:r>
          </w:p>
        </w:tc>
        <w:tc>
          <w:tcPr>
            <w:tcW w:w="846" w:type="dxa"/>
          </w:tcPr>
          <w:p w14:paraId="23917D82" w14:textId="77777777" w:rsidR="008E5A87" w:rsidRDefault="008E5A87">
            <w:pPr>
              <w:spacing w:before="40" w:after="40"/>
              <w:rPr>
                <w:rFonts w:ascii="Comic Sans MS" w:hAnsi="Comic Sans MS"/>
                <w:sz w:val="20"/>
              </w:rPr>
            </w:pPr>
          </w:p>
        </w:tc>
      </w:tr>
      <w:tr w:rsidR="008E5A87" w14:paraId="03FE1FE8" w14:textId="77777777">
        <w:tc>
          <w:tcPr>
            <w:tcW w:w="8658" w:type="dxa"/>
            <w:tcBorders>
              <w:bottom w:val="single" w:sz="6" w:space="0" w:color="auto"/>
            </w:tcBorders>
          </w:tcPr>
          <w:p w14:paraId="56F41D44" w14:textId="77777777" w:rsidR="008E5A87" w:rsidRDefault="008E5A87">
            <w:pPr>
              <w:spacing w:before="40" w:after="40"/>
              <w:rPr>
                <w:rFonts w:ascii="Comic Sans MS" w:hAnsi="Comic Sans MS"/>
                <w:sz w:val="20"/>
              </w:rPr>
            </w:pPr>
          </w:p>
        </w:tc>
        <w:tc>
          <w:tcPr>
            <w:tcW w:w="846" w:type="dxa"/>
            <w:tcBorders>
              <w:bottom w:val="single" w:sz="6" w:space="0" w:color="auto"/>
            </w:tcBorders>
          </w:tcPr>
          <w:p w14:paraId="6E13ADC4" w14:textId="77777777" w:rsidR="008E5A87" w:rsidRDefault="008E5A87">
            <w:pPr>
              <w:spacing w:before="40" w:after="40"/>
              <w:rPr>
                <w:rFonts w:ascii="Comic Sans MS" w:hAnsi="Comic Sans MS"/>
                <w:sz w:val="20"/>
              </w:rPr>
            </w:pPr>
          </w:p>
        </w:tc>
      </w:tr>
    </w:tbl>
    <w:p w14:paraId="471AC9BE" w14:textId="77777777" w:rsidR="008E5A87" w:rsidRDefault="008E5A87"/>
    <w:p w14:paraId="69BA5C48" w14:textId="77777777" w:rsidR="008E5A87" w:rsidRDefault="00FB7C00" w:rsidP="0017017A">
      <w:pPr>
        <w:pStyle w:val="Heading1"/>
      </w:pPr>
      <w:bookmarkStart w:id="17" w:name="_Toc93148129"/>
      <w:r>
        <w:t>Program (</w:t>
      </w:r>
      <w:proofErr w:type="spellStart"/>
      <w:r>
        <w:rPr>
          <w:rFonts w:ascii="Courier New" w:hAnsi="Courier New"/>
          <w:b w:val="0"/>
        </w:rPr>
        <w:t>add_two.c</w:t>
      </w:r>
      <w:proofErr w:type="spellEnd"/>
      <w:r>
        <w:t>)</w:t>
      </w:r>
      <w:bookmarkEnd w:id="17"/>
    </w:p>
    <w:p w14:paraId="2D732354" w14:textId="77777777" w:rsidR="008E5A87" w:rsidRDefault="008E5A87"/>
    <w:p w14:paraId="351F19F2" w14:textId="77777777" w:rsidR="008E5A87" w:rsidRDefault="00FB7C00">
      <w:pPr>
        <w:pStyle w:val="code"/>
        <w:pBdr>
          <w:top w:val="single" w:sz="6" w:space="1" w:color="auto"/>
          <w:bottom w:val="single" w:sz="6" w:space="1" w:color="auto"/>
        </w:pBdr>
      </w:pPr>
      <w:r>
        <w:t>/*</w:t>
      </w:r>
    </w:p>
    <w:p w14:paraId="053316E2" w14:textId="77777777" w:rsidR="008E5A87" w:rsidRDefault="00FB7C00">
      <w:pPr>
        <w:pStyle w:val="code"/>
        <w:pBdr>
          <w:top w:val="single" w:sz="6" w:space="1" w:color="auto"/>
          <w:bottom w:val="single" w:sz="6" w:space="1" w:color="auto"/>
        </w:pBdr>
      </w:pPr>
      <w:r>
        <w:t xml:space="preserve">  Program "</w:t>
      </w:r>
      <w:proofErr w:type="spellStart"/>
      <w:r>
        <w:t>add_two.c</w:t>
      </w:r>
      <w:proofErr w:type="spellEnd"/>
      <w:r>
        <w:t>”</w:t>
      </w:r>
    </w:p>
    <w:p w14:paraId="140197E6" w14:textId="77777777" w:rsidR="008E5A87" w:rsidRDefault="008E5A87">
      <w:pPr>
        <w:pStyle w:val="code"/>
        <w:pBdr>
          <w:top w:val="single" w:sz="6" w:space="1" w:color="auto"/>
          <w:bottom w:val="single" w:sz="6" w:space="1" w:color="auto"/>
        </w:pBdr>
      </w:pPr>
    </w:p>
    <w:p w14:paraId="1C2D0416" w14:textId="77777777" w:rsidR="008E5A87" w:rsidRDefault="00FB7C00">
      <w:pPr>
        <w:pStyle w:val="code"/>
        <w:pBdr>
          <w:top w:val="single" w:sz="6" w:space="1" w:color="auto"/>
          <w:bottom w:val="single" w:sz="6" w:space="1" w:color="auto"/>
        </w:pBdr>
      </w:pPr>
      <w:r>
        <w:t xml:space="preserve">  This program asks the user for two integers.</w:t>
      </w:r>
    </w:p>
    <w:p w14:paraId="060275F2" w14:textId="77777777" w:rsidR="008E5A87" w:rsidRDefault="00FB7C00">
      <w:pPr>
        <w:pStyle w:val="code"/>
        <w:pBdr>
          <w:top w:val="single" w:sz="6" w:space="1" w:color="auto"/>
          <w:bottom w:val="single" w:sz="6" w:space="1" w:color="auto"/>
        </w:pBdr>
      </w:pPr>
      <w:r>
        <w:t xml:space="preserve">  It adds them together, then prints the result to the screen.</w:t>
      </w:r>
    </w:p>
    <w:p w14:paraId="27737000" w14:textId="77777777" w:rsidR="008E5A87" w:rsidRDefault="00FB7C00">
      <w:pPr>
        <w:pStyle w:val="code"/>
        <w:pBdr>
          <w:top w:val="single" w:sz="6" w:space="1" w:color="auto"/>
          <w:bottom w:val="single" w:sz="6" w:space="1" w:color="auto"/>
        </w:pBdr>
      </w:pPr>
      <w:r>
        <w:t>*/</w:t>
      </w:r>
    </w:p>
    <w:p w14:paraId="129C747D" w14:textId="77777777" w:rsidR="008E5A87" w:rsidRDefault="008E5A87">
      <w:pPr>
        <w:pStyle w:val="code"/>
        <w:pBdr>
          <w:top w:val="single" w:sz="6" w:space="1" w:color="auto"/>
          <w:bottom w:val="single" w:sz="6" w:space="1" w:color="auto"/>
        </w:pBdr>
      </w:pPr>
    </w:p>
    <w:p w14:paraId="172D93A3" w14:textId="77777777" w:rsidR="008E5A87" w:rsidRDefault="00FB7C00">
      <w:pPr>
        <w:pStyle w:val="code"/>
        <w:pBdr>
          <w:top w:val="single" w:sz="6" w:space="1" w:color="auto"/>
          <w:bottom w:val="single" w:sz="6" w:space="1" w:color="auto"/>
        </w:pBdr>
      </w:pPr>
      <w:r>
        <w:t>#include &lt;</w:t>
      </w:r>
      <w:proofErr w:type="spellStart"/>
      <w:r>
        <w:t>stdio.h</w:t>
      </w:r>
      <w:proofErr w:type="spellEnd"/>
      <w:r>
        <w:t>&gt;</w:t>
      </w:r>
    </w:p>
    <w:p w14:paraId="4A859ED8" w14:textId="77777777" w:rsidR="008E5A87" w:rsidRDefault="008E5A87">
      <w:pPr>
        <w:pStyle w:val="code"/>
        <w:pBdr>
          <w:top w:val="single" w:sz="6" w:space="1" w:color="auto"/>
          <w:bottom w:val="single" w:sz="6" w:space="1" w:color="auto"/>
        </w:pBdr>
      </w:pPr>
    </w:p>
    <w:p w14:paraId="032B9B04" w14:textId="77777777" w:rsidR="008E5A87" w:rsidRDefault="00FB7C00">
      <w:pPr>
        <w:pStyle w:val="code"/>
        <w:pBdr>
          <w:top w:val="single" w:sz="6" w:space="1" w:color="auto"/>
          <w:bottom w:val="single" w:sz="6" w:space="1" w:color="auto"/>
        </w:pBdr>
      </w:pPr>
      <w:r>
        <w:t>void main(void)</w:t>
      </w:r>
    </w:p>
    <w:p w14:paraId="3AE69410" w14:textId="77777777" w:rsidR="008E5A87" w:rsidRDefault="00FB7C00">
      <w:pPr>
        <w:pStyle w:val="code"/>
        <w:pBdr>
          <w:top w:val="single" w:sz="6" w:space="1" w:color="auto"/>
          <w:bottom w:val="single" w:sz="6" w:space="1" w:color="auto"/>
        </w:pBdr>
      </w:pPr>
      <w:r>
        <w:t>{</w:t>
      </w:r>
    </w:p>
    <w:p w14:paraId="3ACAF8B7" w14:textId="77777777" w:rsidR="008E5A87" w:rsidRDefault="00FB7C00">
      <w:pPr>
        <w:pStyle w:val="code"/>
        <w:pBdr>
          <w:top w:val="single" w:sz="6" w:space="1" w:color="auto"/>
          <w:bottom w:val="single" w:sz="6" w:space="1" w:color="auto"/>
        </w:pBdr>
      </w:pPr>
      <w:r>
        <w:t xml:space="preserve">int </w:t>
      </w:r>
      <w:proofErr w:type="spellStart"/>
      <w:r>
        <w:t>first_number</w:t>
      </w:r>
      <w:proofErr w:type="spellEnd"/>
      <w:r>
        <w:t xml:space="preserve"> = 0,</w:t>
      </w:r>
    </w:p>
    <w:p w14:paraId="17B4593A" w14:textId="77777777" w:rsidR="008E5A87" w:rsidRDefault="00FB7C00">
      <w:pPr>
        <w:pStyle w:val="code"/>
        <w:pBdr>
          <w:top w:val="single" w:sz="6" w:space="1" w:color="auto"/>
          <w:bottom w:val="single" w:sz="6" w:space="1" w:color="auto"/>
        </w:pBdr>
      </w:pPr>
      <w:r>
        <w:t xml:space="preserve">    </w:t>
      </w:r>
      <w:proofErr w:type="spellStart"/>
      <w:r>
        <w:t>second_number</w:t>
      </w:r>
      <w:proofErr w:type="spellEnd"/>
      <w:r>
        <w:t xml:space="preserve"> = 0,</w:t>
      </w:r>
    </w:p>
    <w:p w14:paraId="7CCFCA40" w14:textId="77777777" w:rsidR="008E5A87" w:rsidRDefault="00FB7C00">
      <w:pPr>
        <w:pStyle w:val="code"/>
        <w:pBdr>
          <w:top w:val="single" w:sz="6" w:space="1" w:color="auto"/>
          <w:bottom w:val="single" w:sz="6" w:space="1" w:color="auto"/>
        </w:pBdr>
      </w:pPr>
      <w:r>
        <w:t xml:space="preserve">    </w:t>
      </w:r>
      <w:proofErr w:type="spellStart"/>
      <w:r>
        <w:t>the_answer</w:t>
      </w:r>
      <w:proofErr w:type="spellEnd"/>
      <w:r>
        <w:t xml:space="preserve"> = 0;</w:t>
      </w:r>
    </w:p>
    <w:p w14:paraId="4A8F04B1" w14:textId="77777777" w:rsidR="008E5A87" w:rsidRDefault="008E5A87">
      <w:pPr>
        <w:pStyle w:val="code"/>
        <w:pBdr>
          <w:top w:val="single" w:sz="6" w:space="1" w:color="auto"/>
          <w:bottom w:val="single" w:sz="6" w:space="1" w:color="auto"/>
        </w:pBdr>
      </w:pPr>
    </w:p>
    <w:p w14:paraId="6BB3D57C" w14:textId="77777777" w:rsidR="008E5A87" w:rsidRDefault="00FB7C00">
      <w:pPr>
        <w:pStyle w:val="code"/>
        <w:pBdr>
          <w:top w:val="single" w:sz="6" w:space="1" w:color="auto"/>
          <w:bottom w:val="single" w:sz="6" w:space="1" w:color="auto"/>
        </w:pBdr>
      </w:pPr>
      <w:r>
        <w:t xml:space="preserve">  </w:t>
      </w:r>
      <w:proofErr w:type="spellStart"/>
      <w:r>
        <w:t>printf</w:t>
      </w:r>
      <w:proofErr w:type="spellEnd"/>
      <w:r>
        <w:t>("Please enter an integer: ”);</w:t>
      </w:r>
    </w:p>
    <w:p w14:paraId="6D11F86B" w14:textId="77777777" w:rsidR="008E5A87" w:rsidRDefault="00FB7C00">
      <w:pPr>
        <w:pStyle w:val="code"/>
        <w:pBdr>
          <w:top w:val="single" w:sz="6" w:space="1" w:color="auto"/>
          <w:bottom w:val="single" w:sz="6" w:space="1" w:color="auto"/>
        </w:pBdr>
      </w:pPr>
      <w:r>
        <w:t xml:space="preserve">  </w:t>
      </w:r>
      <w:proofErr w:type="spellStart"/>
      <w:r>
        <w:t>scanf</w:t>
      </w:r>
      <w:proofErr w:type="spellEnd"/>
      <w:r>
        <w:t>("%d”,&amp;</w:t>
      </w:r>
      <w:proofErr w:type="spellStart"/>
      <w:r>
        <w:t>first_number</w:t>
      </w:r>
      <w:proofErr w:type="spellEnd"/>
      <w:r>
        <w:t>);</w:t>
      </w:r>
    </w:p>
    <w:p w14:paraId="6574232B" w14:textId="77777777" w:rsidR="008E5A87" w:rsidRDefault="008E5A87">
      <w:pPr>
        <w:pStyle w:val="code"/>
        <w:pBdr>
          <w:top w:val="single" w:sz="6" w:space="1" w:color="auto"/>
          <w:bottom w:val="single" w:sz="6" w:space="1" w:color="auto"/>
        </w:pBdr>
      </w:pPr>
    </w:p>
    <w:p w14:paraId="33762407" w14:textId="77777777" w:rsidR="008E5A87" w:rsidRDefault="00FB7C00">
      <w:pPr>
        <w:pStyle w:val="code"/>
        <w:pBdr>
          <w:top w:val="single" w:sz="6" w:space="1" w:color="auto"/>
          <w:bottom w:val="single" w:sz="6" w:space="1" w:color="auto"/>
        </w:pBdr>
      </w:pPr>
      <w:r>
        <w:t xml:space="preserve">  </w:t>
      </w:r>
      <w:proofErr w:type="spellStart"/>
      <w:r>
        <w:t>printf</w:t>
      </w:r>
      <w:proofErr w:type="spellEnd"/>
      <w:r>
        <w:t>("Please enter an integer: ”);</w:t>
      </w:r>
    </w:p>
    <w:p w14:paraId="5651009A" w14:textId="77777777" w:rsidR="008E5A87" w:rsidRDefault="00FB7C00">
      <w:pPr>
        <w:pStyle w:val="code"/>
        <w:pBdr>
          <w:top w:val="single" w:sz="6" w:space="1" w:color="auto"/>
          <w:bottom w:val="single" w:sz="6" w:space="1" w:color="auto"/>
        </w:pBdr>
      </w:pPr>
      <w:r>
        <w:t xml:space="preserve">  </w:t>
      </w:r>
      <w:proofErr w:type="spellStart"/>
      <w:r>
        <w:t>scanf</w:t>
      </w:r>
      <w:proofErr w:type="spellEnd"/>
      <w:r>
        <w:t>("%d”,&amp;</w:t>
      </w:r>
      <w:proofErr w:type="spellStart"/>
      <w:r>
        <w:t>second_number</w:t>
      </w:r>
      <w:proofErr w:type="spellEnd"/>
      <w:r>
        <w:t>);</w:t>
      </w:r>
    </w:p>
    <w:p w14:paraId="7C90E889" w14:textId="77777777" w:rsidR="008E5A87" w:rsidRDefault="008E5A87">
      <w:pPr>
        <w:pStyle w:val="code"/>
        <w:pBdr>
          <w:top w:val="single" w:sz="6" w:space="1" w:color="auto"/>
          <w:bottom w:val="single" w:sz="6" w:space="1" w:color="auto"/>
        </w:pBdr>
      </w:pPr>
    </w:p>
    <w:p w14:paraId="5E35D2BE" w14:textId="77777777" w:rsidR="008E5A87" w:rsidRDefault="00FB7C00">
      <w:pPr>
        <w:pStyle w:val="code"/>
        <w:pBdr>
          <w:top w:val="single" w:sz="6" w:space="1" w:color="auto"/>
          <w:bottom w:val="single" w:sz="6" w:space="1" w:color="auto"/>
        </w:pBdr>
      </w:pPr>
      <w:r>
        <w:t xml:space="preserve">  </w:t>
      </w:r>
      <w:proofErr w:type="spellStart"/>
      <w:r>
        <w:t>the_answer</w:t>
      </w:r>
      <w:proofErr w:type="spellEnd"/>
      <w:r>
        <w:t xml:space="preserve"> = </w:t>
      </w:r>
      <w:proofErr w:type="spellStart"/>
      <w:r>
        <w:t>first_number</w:t>
      </w:r>
      <w:proofErr w:type="spellEnd"/>
      <w:r>
        <w:t xml:space="preserve"> + </w:t>
      </w:r>
      <w:proofErr w:type="spellStart"/>
      <w:r>
        <w:t>second_number</w:t>
      </w:r>
      <w:proofErr w:type="spellEnd"/>
      <w:r>
        <w:t>;</w:t>
      </w:r>
    </w:p>
    <w:p w14:paraId="51E2B058" w14:textId="77777777" w:rsidR="008E5A87" w:rsidRDefault="008E5A87">
      <w:pPr>
        <w:pStyle w:val="code"/>
        <w:pBdr>
          <w:top w:val="single" w:sz="6" w:space="1" w:color="auto"/>
          <w:bottom w:val="single" w:sz="6" w:space="1" w:color="auto"/>
        </w:pBdr>
      </w:pPr>
    </w:p>
    <w:p w14:paraId="0093FA56" w14:textId="77777777" w:rsidR="008E5A87" w:rsidRDefault="00FB7C00">
      <w:pPr>
        <w:pStyle w:val="code"/>
        <w:pBdr>
          <w:top w:val="single" w:sz="6" w:space="1" w:color="auto"/>
          <w:bottom w:val="single" w:sz="6" w:space="1" w:color="auto"/>
        </w:pBdr>
      </w:pPr>
      <w:r>
        <w:t xml:space="preserve">  </w:t>
      </w:r>
      <w:proofErr w:type="spellStart"/>
      <w:r>
        <w:t>printf</w:t>
      </w:r>
      <w:proofErr w:type="spellEnd"/>
      <w:r>
        <w:t>("Adding %d and %d ”,</w:t>
      </w:r>
      <w:proofErr w:type="spellStart"/>
      <w:r>
        <w:t>first_number,second_number</w:t>
      </w:r>
      <w:proofErr w:type="spellEnd"/>
      <w:r>
        <w:t>);</w:t>
      </w:r>
    </w:p>
    <w:p w14:paraId="47F76AF7" w14:textId="77777777" w:rsidR="008E5A87" w:rsidRDefault="00FB7C00">
      <w:pPr>
        <w:pStyle w:val="code"/>
        <w:pBdr>
          <w:top w:val="single" w:sz="6" w:space="1" w:color="auto"/>
          <w:bottom w:val="single" w:sz="6" w:space="1" w:color="auto"/>
        </w:pBdr>
      </w:pPr>
      <w:r>
        <w:t xml:space="preserve">  </w:t>
      </w:r>
      <w:proofErr w:type="spellStart"/>
      <w:r>
        <w:t>printf</w:t>
      </w:r>
      <w:proofErr w:type="spellEnd"/>
      <w:r>
        <w:t>("results in: %d \n”,</w:t>
      </w:r>
      <w:proofErr w:type="spellStart"/>
      <w:r>
        <w:t>the_answer</w:t>
      </w:r>
      <w:proofErr w:type="spellEnd"/>
      <w:r>
        <w:t>);</w:t>
      </w:r>
    </w:p>
    <w:p w14:paraId="79CF68A2" w14:textId="77777777" w:rsidR="008E5A87" w:rsidRDefault="00FB7C00">
      <w:pPr>
        <w:pStyle w:val="code"/>
        <w:pBdr>
          <w:top w:val="single" w:sz="6" w:space="1" w:color="auto"/>
          <w:bottom w:val="single" w:sz="6" w:space="1" w:color="auto"/>
        </w:pBdr>
      </w:pPr>
      <w:r>
        <w:t>}</w:t>
      </w:r>
    </w:p>
    <w:p w14:paraId="24EE1187" w14:textId="77777777" w:rsidR="008E5A87" w:rsidRDefault="008E5A87"/>
    <w:p w14:paraId="5C23397D" w14:textId="1A279478" w:rsidR="008E5A87" w:rsidRDefault="00FB7C00" w:rsidP="0017017A">
      <w:pPr>
        <w:pStyle w:val="Heading2"/>
      </w:pPr>
      <w:r>
        <w:br w:type="page"/>
      </w:r>
      <w:bookmarkStart w:id="18" w:name="_Toc93148130"/>
      <w:r>
        <w:t>An exploded view of the program “</w:t>
      </w:r>
      <w:proofErr w:type="spellStart"/>
      <w:r>
        <w:rPr>
          <w:rFonts w:ascii="Courier New" w:hAnsi="Courier New"/>
          <w:b w:val="0"/>
        </w:rPr>
        <w:t>add_two.c</w:t>
      </w:r>
      <w:proofErr w:type="spellEnd"/>
      <w:r>
        <w:t>”</w:t>
      </w:r>
      <w:bookmarkEnd w:id="18"/>
    </w:p>
    <w:p w14:paraId="4E615B42" w14:textId="77777777" w:rsidR="008E5A87" w:rsidRDefault="008E5A87"/>
    <w:p w14:paraId="07F6CD92" w14:textId="77777777" w:rsidR="008E5A87" w:rsidRDefault="00FB7C00" w:rsidP="005A2288">
      <w:pPr>
        <w:pStyle w:val="Figure"/>
      </w:pPr>
      <w:r>
        <w:rPr>
          <w:noProof/>
        </w:rPr>
        <w:drawing>
          <wp:inline distT="0" distB="0" distL="0" distR="0" wp14:anchorId="4C9A8CF1" wp14:editId="601DD5DC">
            <wp:extent cx="5893435" cy="662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3435" cy="6626860"/>
                    </a:xfrm>
                    <a:prstGeom prst="rect">
                      <a:avLst/>
                    </a:prstGeom>
                    <a:noFill/>
                    <a:ln>
                      <a:noFill/>
                    </a:ln>
                  </pic:spPr>
                </pic:pic>
              </a:graphicData>
            </a:graphic>
          </wp:inline>
        </w:drawing>
      </w:r>
    </w:p>
    <w:p w14:paraId="2238FE4E" w14:textId="77777777" w:rsidR="008E5A87" w:rsidRDefault="00FB7C00">
      <w:r>
        <w:br w:type="page"/>
      </w:r>
    </w:p>
    <w:p w14:paraId="7F80CCE0" w14:textId="77777777" w:rsidR="008E5A87" w:rsidRDefault="00FB7C00" w:rsidP="005A2288">
      <w:pPr>
        <w:pStyle w:val="Figure"/>
      </w:pPr>
      <w:r>
        <w:rPr>
          <w:noProof/>
        </w:rPr>
        <w:drawing>
          <wp:inline distT="0" distB="0" distL="0" distR="0" wp14:anchorId="73A250BB" wp14:editId="350000C8">
            <wp:extent cx="4724400" cy="7082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4400" cy="7082155"/>
                    </a:xfrm>
                    <a:prstGeom prst="rect">
                      <a:avLst/>
                    </a:prstGeom>
                    <a:noFill/>
                    <a:ln>
                      <a:noFill/>
                    </a:ln>
                  </pic:spPr>
                </pic:pic>
              </a:graphicData>
            </a:graphic>
          </wp:inline>
        </w:drawing>
      </w:r>
    </w:p>
    <w:p w14:paraId="0B40A5B7" w14:textId="190640D1" w:rsidR="008E5A87" w:rsidRDefault="00FB7C00" w:rsidP="0017017A">
      <w:pPr>
        <w:pStyle w:val="Heading1"/>
      </w:pPr>
      <w:r>
        <w:br w:type="page"/>
      </w:r>
      <w:bookmarkStart w:id="19" w:name="_Toc93148131"/>
      <w:r>
        <w:t>Using the modulus (</w:t>
      </w:r>
      <w:r>
        <w:rPr>
          <w:rFonts w:ascii="Courier New" w:hAnsi="Courier New"/>
          <w:b w:val="0"/>
        </w:rPr>
        <w:t>%</w:t>
      </w:r>
      <w:r>
        <w:t>) operator</w:t>
      </w:r>
      <w:bookmarkEnd w:id="19"/>
    </w:p>
    <w:p w14:paraId="4A22062B" w14:textId="77777777" w:rsidR="008E5A87" w:rsidRDefault="00FB7C00">
      <w:r>
        <w:t>The modulus is the fancy mathematicians term for what the rest of us call the remainder.</w:t>
      </w:r>
    </w:p>
    <w:p w14:paraId="16536B4D" w14:textId="77777777" w:rsidR="008E5A87" w:rsidRDefault="008E5A87"/>
    <w:p w14:paraId="19482DFC" w14:textId="77777777" w:rsidR="008E5A87" w:rsidRDefault="00FB7C00">
      <w:r>
        <w:t>If you divided the whole number 8, by the whole number 3, you would get the result: 2 remainder 1.</w:t>
      </w:r>
    </w:p>
    <w:p w14:paraId="0118DB31" w14:textId="77777777" w:rsidR="008E5A87" w:rsidRDefault="008E5A87"/>
    <w:p w14:paraId="319D9495" w14:textId="77777777" w:rsidR="008E5A87" w:rsidRDefault="00FB7C00">
      <w:pPr>
        <w:rPr>
          <w:rFonts w:ascii="Courier New" w:hAnsi="Courier New"/>
        </w:rPr>
      </w:pPr>
      <w:r>
        <w:t xml:space="preserve">In C, the calculation has to be done in two parts, first: 8 </w:t>
      </w:r>
      <w:r>
        <w:rPr>
          <w:rFonts w:ascii="Courier New" w:hAnsi="Courier New"/>
        </w:rPr>
        <w:t>/</w:t>
      </w:r>
      <w:r>
        <w:t xml:space="preserve"> 3, then 8 </w:t>
      </w:r>
      <w:r>
        <w:rPr>
          <w:rFonts w:ascii="Courier New" w:hAnsi="Courier New"/>
        </w:rPr>
        <w:t>%</w:t>
      </w:r>
      <w:r>
        <w:t xml:space="preserve"> 3.  There are many uses for this operator, and one of them is demonstrated below in the program </w:t>
      </w:r>
      <w:proofErr w:type="spellStart"/>
      <w:r>
        <w:rPr>
          <w:rFonts w:ascii="Courier New" w:hAnsi="Courier New"/>
        </w:rPr>
        <w:t>clock.c</w:t>
      </w:r>
      <w:proofErr w:type="spellEnd"/>
    </w:p>
    <w:p w14:paraId="0559F14C" w14:textId="77777777" w:rsidR="008E5A87" w:rsidRDefault="008E5A87"/>
    <w:p w14:paraId="668AB56E" w14:textId="77777777" w:rsidR="008E5A87" w:rsidRDefault="008E5A87"/>
    <w:p w14:paraId="725F23B9" w14:textId="77777777" w:rsidR="008E5A87" w:rsidRDefault="00FB7C00" w:rsidP="0017017A">
      <w:pPr>
        <w:pStyle w:val="Heading1"/>
      </w:pPr>
      <w:bookmarkStart w:id="20" w:name="_Toc93148132"/>
      <w:r>
        <w:t>Program (</w:t>
      </w:r>
      <w:proofErr w:type="spellStart"/>
      <w:r>
        <w:rPr>
          <w:rFonts w:ascii="Courier New" w:hAnsi="Courier New"/>
          <w:b w:val="0"/>
        </w:rPr>
        <w:t>clock.c</w:t>
      </w:r>
      <w:proofErr w:type="spellEnd"/>
      <w:r>
        <w:t>)</w:t>
      </w:r>
      <w:bookmarkEnd w:id="20"/>
    </w:p>
    <w:p w14:paraId="46EA61CC" w14:textId="77777777" w:rsidR="008E5A87" w:rsidRDefault="008E5A87"/>
    <w:p w14:paraId="28B6B709" w14:textId="77777777" w:rsidR="008E5A87" w:rsidRDefault="00FB7C00">
      <w:pPr>
        <w:pStyle w:val="code"/>
        <w:pBdr>
          <w:top w:val="single" w:sz="6" w:space="1" w:color="auto"/>
          <w:bottom w:val="single" w:sz="6" w:space="1" w:color="auto"/>
        </w:pBdr>
      </w:pPr>
      <w:r>
        <w:t>/*</w:t>
      </w:r>
    </w:p>
    <w:p w14:paraId="0498ABA4" w14:textId="77777777" w:rsidR="008E5A87" w:rsidRDefault="00FB7C00">
      <w:pPr>
        <w:pStyle w:val="code"/>
        <w:pBdr>
          <w:top w:val="single" w:sz="6" w:space="1" w:color="auto"/>
          <w:bottom w:val="single" w:sz="6" w:space="1" w:color="auto"/>
        </w:pBdr>
      </w:pPr>
      <w:r>
        <w:t xml:space="preserve">  Program "</w:t>
      </w:r>
      <w:proofErr w:type="spellStart"/>
      <w:r>
        <w:t>clock.c</w:t>
      </w:r>
      <w:proofErr w:type="spellEnd"/>
      <w:r>
        <w:t>"</w:t>
      </w:r>
    </w:p>
    <w:p w14:paraId="6FFD5E1C" w14:textId="77777777" w:rsidR="008E5A87" w:rsidRDefault="00FB7C00">
      <w:pPr>
        <w:pStyle w:val="code"/>
        <w:pBdr>
          <w:top w:val="single" w:sz="6" w:space="1" w:color="auto"/>
          <w:bottom w:val="single" w:sz="6" w:space="1" w:color="auto"/>
        </w:pBdr>
      </w:pPr>
      <w:r>
        <w:t xml:space="preserve">  Written by: Joe Dorward</w:t>
      </w:r>
    </w:p>
    <w:p w14:paraId="66104677" w14:textId="77777777" w:rsidR="008E5A87" w:rsidRDefault="00FB7C00">
      <w:pPr>
        <w:pStyle w:val="code"/>
        <w:pBdr>
          <w:top w:val="single" w:sz="6" w:space="1" w:color="auto"/>
          <w:bottom w:val="single" w:sz="6" w:space="1" w:color="auto"/>
        </w:pBdr>
      </w:pPr>
      <w:r>
        <w:t xml:space="preserve">  Date: 03/12/00</w:t>
      </w:r>
    </w:p>
    <w:p w14:paraId="196C2B75" w14:textId="77777777" w:rsidR="008E5A87" w:rsidRDefault="008E5A87">
      <w:pPr>
        <w:pStyle w:val="code"/>
        <w:pBdr>
          <w:top w:val="single" w:sz="6" w:space="1" w:color="auto"/>
          <w:bottom w:val="single" w:sz="6" w:space="1" w:color="auto"/>
        </w:pBdr>
      </w:pPr>
    </w:p>
    <w:p w14:paraId="65CBF461" w14:textId="77777777" w:rsidR="008E5A87" w:rsidRDefault="00FB7C00">
      <w:pPr>
        <w:pStyle w:val="code"/>
        <w:pBdr>
          <w:top w:val="single" w:sz="6" w:space="1" w:color="auto"/>
          <w:bottom w:val="single" w:sz="6" w:space="1" w:color="auto"/>
        </w:pBdr>
      </w:pPr>
      <w:r>
        <w:t xml:space="preserve">  This program demonstrates the use of the modulus (remainder)</w:t>
      </w:r>
    </w:p>
    <w:p w14:paraId="5C6B1503" w14:textId="77777777" w:rsidR="008E5A87" w:rsidRDefault="00FB7C00">
      <w:pPr>
        <w:pStyle w:val="code"/>
        <w:pBdr>
          <w:top w:val="single" w:sz="6" w:space="1" w:color="auto"/>
          <w:bottom w:val="single" w:sz="6" w:space="1" w:color="auto"/>
        </w:pBdr>
      </w:pPr>
      <w:r>
        <w:t xml:space="preserve">  operator %</w:t>
      </w:r>
    </w:p>
    <w:p w14:paraId="131203E3" w14:textId="77777777" w:rsidR="008E5A87" w:rsidRDefault="00FB7C00">
      <w:pPr>
        <w:pStyle w:val="code"/>
        <w:pBdr>
          <w:top w:val="single" w:sz="6" w:space="1" w:color="auto"/>
          <w:bottom w:val="single" w:sz="6" w:space="1" w:color="auto"/>
        </w:pBdr>
      </w:pPr>
      <w:r>
        <w:t>*/</w:t>
      </w:r>
    </w:p>
    <w:p w14:paraId="352BCF3E" w14:textId="77777777" w:rsidR="008E5A87" w:rsidRDefault="008E5A87">
      <w:pPr>
        <w:pStyle w:val="code"/>
        <w:pBdr>
          <w:top w:val="single" w:sz="6" w:space="1" w:color="auto"/>
          <w:bottom w:val="single" w:sz="6" w:space="1" w:color="auto"/>
        </w:pBdr>
      </w:pPr>
    </w:p>
    <w:p w14:paraId="6CBA44B4" w14:textId="77777777" w:rsidR="008E5A87" w:rsidRDefault="00FB7C00">
      <w:pPr>
        <w:pStyle w:val="code"/>
        <w:pBdr>
          <w:top w:val="single" w:sz="6" w:space="1" w:color="auto"/>
          <w:bottom w:val="single" w:sz="6" w:space="1" w:color="auto"/>
        </w:pBdr>
      </w:pPr>
      <w:r>
        <w:t>#include &lt;</w:t>
      </w:r>
      <w:proofErr w:type="spellStart"/>
      <w:r>
        <w:t>stdio.h</w:t>
      </w:r>
      <w:proofErr w:type="spellEnd"/>
      <w:r>
        <w:t>&gt;</w:t>
      </w:r>
    </w:p>
    <w:p w14:paraId="40EA9CA9" w14:textId="77777777" w:rsidR="008E5A87" w:rsidRDefault="008E5A87">
      <w:pPr>
        <w:pStyle w:val="code"/>
        <w:pBdr>
          <w:top w:val="single" w:sz="6" w:space="1" w:color="auto"/>
          <w:bottom w:val="single" w:sz="6" w:space="1" w:color="auto"/>
        </w:pBdr>
      </w:pPr>
    </w:p>
    <w:p w14:paraId="0388CF32" w14:textId="77777777" w:rsidR="008E5A87" w:rsidRDefault="00FB7C00">
      <w:pPr>
        <w:pStyle w:val="code"/>
        <w:pBdr>
          <w:top w:val="single" w:sz="6" w:space="1" w:color="auto"/>
          <w:bottom w:val="single" w:sz="6" w:space="1" w:color="auto"/>
        </w:pBdr>
      </w:pPr>
      <w:r>
        <w:t>void main(void)</w:t>
      </w:r>
    </w:p>
    <w:p w14:paraId="328175CD" w14:textId="77777777" w:rsidR="008E5A87" w:rsidRDefault="00FB7C00">
      <w:pPr>
        <w:pStyle w:val="code"/>
        <w:pBdr>
          <w:top w:val="single" w:sz="6" w:space="1" w:color="auto"/>
          <w:bottom w:val="single" w:sz="6" w:space="1" w:color="auto"/>
        </w:pBdr>
      </w:pPr>
      <w:r>
        <w:t>{</w:t>
      </w:r>
    </w:p>
    <w:p w14:paraId="2B90FBA3" w14:textId="77777777" w:rsidR="008E5A87" w:rsidRDefault="00FB7C00">
      <w:pPr>
        <w:pStyle w:val="code"/>
        <w:pBdr>
          <w:top w:val="single" w:sz="6" w:space="1" w:color="auto"/>
          <w:bottom w:val="single" w:sz="6" w:space="1" w:color="auto"/>
        </w:pBdr>
      </w:pPr>
      <w:r>
        <w:t xml:space="preserve">int </w:t>
      </w:r>
      <w:proofErr w:type="spellStart"/>
      <w:r>
        <w:t>minutes_in</w:t>
      </w:r>
      <w:proofErr w:type="spellEnd"/>
      <w:r>
        <w:t xml:space="preserve"> = 0,</w:t>
      </w:r>
    </w:p>
    <w:p w14:paraId="74125E99" w14:textId="77777777" w:rsidR="008E5A87" w:rsidRDefault="00FB7C00">
      <w:pPr>
        <w:pStyle w:val="code"/>
        <w:pBdr>
          <w:top w:val="single" w:sz="6" w:space="1" w:color="auto"/>
          <w:bottom w:val="single" w:sz="6" w:space="1" w:color="auto"/>
        </w:pBdr>
      </w:pPr>
      <w:r>
        <w:t xml:space="preserve">    </w:t>
      </w:r>
      <w:proofErr w:type="spellStart"/>
      <w:r>
        <w:t>the_minutes</w:t>
      </w:r>
      <w:proofErr w:type="spellEnd"/>
      <w:r>
        <w:t xml:space="preserve"> = 0,</w:t>
      </w:r>
    </w:p>
    <w:p w14:paraId="7FC4113C" w14:textId="77777777" w:rsidR="008E5A87" w:rsidRDefault="00FB7C00">
      <w:pPr>
        <w:pStyle w:val="code"/>
        <w:pBdr>
          <w:top w:val="single" w:sz="6" w:space="1" w:color="auto"/>
          <w:bottom w:val="single" w:sz="6" w:space="1" w:color="auto"/>
        </w:pBdr>
      </w:pPr>
      <w:r>
        <w:t xml:space="preserve">    </w:t>
      </w:r>
      <w:proofErr w:type="spellStart"/>
      <w:r>
        <w:t>the_hours</w:t>
      </w:r>
      <w:proofErr w:type="spellEnd"/>
      <w:r>
        <w:t xml:space="preserve"> =0;</w:t>
      </w:r>
    </w:p>
    <w:p w14:paraId="1FD61C2A" w14:textId="77777777" w:rsidR="008E5A87" w:rsidRDefault="008E5A87">
      <w:pPr>
        <w:pStyle w:val="code"/>
        <w:pBdr>
          <w:top w:val="single" w:sz="6" w:space="1" w:color="auto"/>
          <w:bottom w:val="single" w:sz="6" w:space="1" w:color="auto"/>
        </w:pBdr>
      </w:pPr>
    </w:p>
    <w:p w14:paraId="74034A5A"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Enter the total number of minutes: ");</w:t>
      </w:r>
    </w:p>
    <w:p w14:paraId="3D484965" w14:textId="77777777" w:rsidR="008E5A87" w:rsidRDefault="00FB7C00">
      <w:pPr>
        <w:pStyle w:val="code"/>
        <w:pBdr>
          <w:top w:val="single" w:sz="6" w:space="1" w:color="auto"/>
          <w:bottom w:val="single" w:sz="6" w:space="1" w:color="auto"/>
        </w:pBdr>
      </w:pPr>
      <w:r>
        <w:t xml:space="preserve">  </w:t>
      </w:r>
      <w:proofErr w:type="spellStart"/>
      <w:r>
        <w:t>scanf</w:t>
      </w:r>
      <w:proofErr w:type="spellEnd"/>
      <w:r>
        <w:t>("%d",&amp;</w:t>
      </w:r>
      <w:proofErr w:type="spellStart"/>
      <w:r>
        <w:t>minutes_in</w:t>
      </w:r>
      <w:proofErr w:type="spellEnd"/>
      <w:r>
        <w:t>);</w:t>
      </w:r>
    </w:p>
    <w:p w14:paraId="19347459" w14:textId="77777777" w:rsidR="008E5A87" w:rsidRDefault="008E5A87">
      <w:pPr>
        <w:pStyle w:val="code"/>
        <w:pBdr>
          <w:top w:val="single" w:sz="6" w:space="1" w:color="auto"/>
          <w:bottom w:val="single" w:sz="6" w:space="1" w:color="auto"/>
        </w:pBdr>
      </w:pPr>
    </w:p>
    <w:p w14:paraId="0C6026D8" w14:textId="77777777" w:rsidR="008E5A87" w:rsidRDefault="00FB7C00">
      <w:pPr>
        <w:pStyle w:val="code"/>
        <w:pBdr>
          <w:top w:val="single" w:sz="6" w:space="1" w:color="auto"/>
          <w:bottom w:val="single" w:sz="6" w:space="1" w:color="auto"/>
        </w:pBdr>
      </w:pPr>
      <w:r>
        <w:t xml:space="preserve">  </w:t>
      </w:r>
      <w:proofErr w:type="spellStart"/>
      <w:r>
        <w:t>the_hours</w:t>
      </w:r>
      <w:proofErr w:type="spellEnd"/>
      <w:r>
        <w:t xml:space="preserve"> = </w:t>
      </w:r>
      <w:proofErr w:type="spellStart"/>
      <w:r>
        <w:t>minutes_in</w:t>
      </w:r>
      <w:proofErr w:type="spellEnd"/>
      <w:r>
        <w:t xml:space="preserve"> / 60;</w:t>
      </w:r>
    </w:p>
    <w:p w14:paraId="5FBEDBE6" w14:textId="77777777" w:rsidR="008E5A87" w:rsidRDefault="00FB7C00">
      <w:pPr>
        <w:pStyle w:val="code"/>
        <w:pBdr>
          <w:top w:val="single" w:sz="6" w:space="1" w:color="auto"/>
          <w:bottom w:val="single" w:sz="6" w:space="1" w:color="auto"/>
        </w:pBdr>
      </w:pPr>
      <w:r>
        <w:t xml:space="preserve">  </w:t>
      </w:r>
      <w:proofErr w:type="spellStart"/>
      <w:r>
        <w:t>the_minutes</w:t>
      </w:r>
      <w:proofErr w:type="spellEnd"/>
      <w:r>
        <w:t xml:space="preserve"> = </w:t>
      </w:r>
      <w:proofErr w:type="spellStart"/>
      <w:r>
        <w:t>minutes_in</w:t>
      </w:r>
      <w:proofErr w:type="spellEnd"/>
      <w:r>
        <w:t xml:space="preserve"> % 60;</w:t>
      </w:r>
    </w:p>
    <w:p w14:paraId="3806DF92" w14:textId="77777777" w:rsidR="008E5A87" w:rsidRDefault="008E5A87">
      <w:pPr>
        <w:pStyle w:val="code"/>
        <w:pBdr>
          <w:top w:val="single" w:sz="6" w:space="1" w:color="auto"/>
          <w:bottom w:val="single" w:sz="6" w:space="1" w:color="auto"/>
        </w:pBdr>
      </w:pPr>
    </w:p>
    <w:p w14:paraId="7ABBB5C8"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The hours are: %d",</w:t>
      </w:r>
      <w:proofErr w:type="spellStart"/>
      <w:r>
        <w:t>the_hours</w:t>
      </w:r>
      <w:proofErr w:type="spellEnd"/>
      <w:r>
        <w:t>);</w:t>
      </w:r>
    </w:p>
    <w:p w14:paraId="0E39C061"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The minutes are: %d \n",</w:t>
      </w:r>
      <w:proofErr w:type="spellStart"/>
      <w:r>
        <w:t>the_minutes</w:t>
      </w:r>
      <w:proofErr w:type="spellEnd"/>
      <w:r>
        <w:t>);</w:t>
      </w:r>
    </w:p>
    <w:p w14:paraId="5896137E" w14:textId="77777777" w:rsidR="008E5A87" w:rsidRDefault="00FB7C00">
      <w:pPr>
        <w:pStyle w:val="code"/>
        <w:pBdr>
          <w:top w:val="single" w:sz="6" w:space="1" w:color="auto"/>
          <w:bottom w:val="single" w:sz="6" w:space="1" w:color="auto"/>
        </w:pBdr>
      </w:pPr>
      <w:r>
        <w:t>}</w:t>
      </w:r>
    </w:p>
    <w:p w14:paraId="1076A2D7" w14:textId="77777777" w:rsidR="008E5A87" w:rsidRDefault="008E5A87"/>
    <w:p w14:paraId="3251D252" w14:textId="77777777" w:rsidR="008E5A87" w:rsidRDefault="00FB7C00">
      <w:r>
        <w:t>If you enter 60 when prompted for the minutes, the output will be:</w:t>
      </w:r>
    </w:p>
    <w:p w14:paraId="07FE60D2" w14:textId="77777777" w:rsidR="008E5A87" w:rsidRDefault="008E5A87"/>
    <w:p w14:paraId="44D50146" w14:textId="77777777" w:rsidR="008E5A87" w:rsidRDefault="00FB7C00">
      <w:pPr>
        <w:pStyle w:val="code"/>
      </w:pPr>
      <w:r>
        <w:t>The hours are: 1</w:t>
      </w:r>
    </w:p>
    <w:p w14:paraId="3A9EC1FB" w14:textId="77777777" w:rsidR="008E5A87" w:rsidRDefault="00FB7C00">
      <w:pPr>
        <w:pStyle w:val="code"/>
      </w:pPr>
      <w:r>
        <w:t>The minutes are 0</w:t>
      </w:r>
    </w:p>
    <w:p w14:paraId="77849512" w14:textId="77777777" w:rsidR="008E5A87" w:rsidRDefault="008E5A87"/>
    <w:p w14:paraId="3457BA0B" w14:textId="77777777" w:rsidR="008E5A87" w:rsidRDefault="00FB7C00">
      <w:r>
        <w:t>If you enter 90 when prompted for the minutes, the output will be:</w:t>
      </w:r>
    </w:p>
    <w:p w14:paraId="2488FE0E" w14:textId="77777777" w:rsidR="008E5A87" w:rsidRDefault="008E5A87"/>
    <w:p w14:paraId="3687328F" w14:textId="77777777" w:rsidR="008E5A87" w:rsidRDefault="00FB7C00">
      <w:pPr>
        <w:pStyle w:val="code"/>
      </w:pPr>
      <w:r>
        <w:t>The hours are: 1</w:t>
      </w:r>
    </w:p>
    <w:p w14:paraId="7BAB58C2" w14:textId="77777777" w:rsidR="008E5A87" w:rsidRDefault="00FB7C00">
      <w:pPr>
        <w:pStyle w:val="code"/>
      </w:pPr>
      <w:r>
        <w:t>The minutes are 30</w:t>
      </w:r>
    </w:p>
    <w:p w14:paraId="77790F3F" w14:textId="77777777" w:rsidR="008E5A87" w:rsidRDefault="008E5A87"/>
    <w:p w14:paraId="7A7E5D4F" w14:textId="4C15A4ED" w:rsidR="008E5A87" w:rsidRDefault="00FB7C00" w:rsidP="0017017A">
      <w:pPr>
        <w:pStyle w:val="Heading1"/>
      </w:pPr>
      <w:r>
        <w:br w:type="page"/>
      </w:r>
      <w:bookmarkStart w:id="21" w:name="_Toc93148133"/>
      <w:r>
        <w:t>Program (</w:t>
      </w:r>
      <w:r>
        <w:rPr>
          <w:rFonts w:ascii="Courier New" w:hAnsi="Courier New"/>
          <w:b w:val="0"/>
        </w:rPr>
        <w:t>format1.c</w:t>
      </w:r>
      <w:r>
        <w:t>)</w:t>
      </w:r>
      <w:bookmarkEnd w:id="21"/>
    </w:p>
    <w:p w14:paraId="5CCEA405" w14:textId="77777777" w:rsidR="008E5A87" w:rsidRDefault="008E5A87"/>
    <w:p w14:paraId="7E774BA0" w14:textId="77777777" w:rsidR="008E5A87" w:rsidRDefault="00FB7C00">
      <w:pPr>
        <w:pStyle w:val="code"/>
        <w:pBdr>
          <w:top w:val="single" w:sz="6" w:space="1" w:color="auto"/>
          <w:bottom w:val="single" w:sz="6" w:space="1" w:color="auto"/>
        </w:pBdr>
      </w:pPr>
      <w:r>
        <w:t>/*</w:t>
      </w:r>
    </w:p>
    <w:p w14:paraId="419D23F9" w14:textId="77777777" w:rsidR="008E5A87" w:rsidRDefault="00FB7C00">
      <w:pPr>
        <w:pStyle w:val="code"/>
        <w:pBdr>
          <w:top w:val="single" w:sz="6" w:space="1" w:color="auto"/>
          <w:bottom w:val="single" w:sz="6" w:space="1" w:color="auto"/>
        </w:pBdr>
      </w:pPr>
      <w:r>
        <w:t xml:space="preserve">  Program "format1.c"</w:t>
      </w:r>
    </w:p>
    <w:p w14:paraId="4479E232" w14:textId="77777777" w:rsidR="008E5A87" w:rsidRDefault="00FB7C00">
      <w:pPr>
        <w:pStyle w:val="code"/>
        <w:pBdr>
          <w:top w:val="single" w:sz="6" w:space="1" w:color="auto"/>
          <w:bottom w:val="single" w:sz="6" w:space="1" w:color="auto"/>
        </w:pBdr>
      </w:pPr>
      <w:r>
        <w:t xml:space="preserve">  Written by: Joe Dorward</w:t>
      </w:r>
    </w:p>
    <w:p w14:paraId="12E770BB" w14:textId="77777777" w:rsidR="008E5A87" w:rsidRDefault="00FB7C00">
      <w:pPr>
        <w:pStyle w:val="code"/>
        <w:pBdr>
          <w:top w:val="single" w:sz="6" w:space="1" w:color="auto"/>
          <w:bottom w:val="single" w:sz="6" w:space="1" w:color="auto"/>
        </w:pBdr>
      </w:pPr>
      <w:r>
        <w:t xml:space="preserve">  Date: 03/12/00</w:t>
      </w:r>
    </w:p>
    <w:p w14:paraId="53DC843C" w14:textId="77777777" w:rsidR="008E5A87" w:rsidRDefault="008E5A87">
      <w:pPr>
        <w:pStyle w:val="code"/>
        <w:pBdr>
          <w:top w:val="single" w:sz="6" w:space="1" w:color="auto"/>
          <w:bottom w:val="single" w:sz="6" w:space="1" w:color="auto"/>
        </w:pBdr>
      </w:pPr>
    </w:p>
    <w:p w14:paraId="4DC9C484" w14:textId="77777777" w:rsidR="008E5A87" w:rsidRDefault="00FB7C00">
      <w:pPr>
        <w:pStyle w:val="code"/>
        <w:pBdr>
          <w:top w:val="single" w:sz="6" w:space="1" w:color="auto"/>
          <w:bottom w:val="single" w:sz="6" w:space="1" w:color="auto"/>
        </w:pBdr>
      </w:pPr>
      <w:r>
        <w:t xml:space="preserve">  This program demonstrates un-formatted output</w:t>
      </w:r>
    </w:p>
    <w:p w14:paraId="5084EA2C" w14:textId="77777777" w:rsidR="008E5A87" w:rsidRDefault="00FB7C00">
      <w:pPr>
        <w:pStyle w:val="code"/>
        <w:pBdr>
          <w:top w:val="single" w:sz="6" w:space="1" w:color="auto"/>
          <w:bottom w:val="single" w:sz="6" w:space="1" w:color="auto"/>
        </w:pBdr>
      </w:pPr>
      <w:r>
        <w:t>*/</w:t>
      </w:r>
    </w:p>
    <w:p w14:paraId="16187B3F" w14:textId="77777777" w:rsidR="008E5A87" w:rsidRDefault="008E5A87">
      <w:pPr>
        <w:pStyle w:val="code"/>
        <w:pBdr>
          <w:top w:val="single" w:sz="6" w:space="1" w:color="auto"/>
          <w:bottom w:val="single" w:sz="6" w:space="1" w:color="auto"/>
        </w:pBdr>
      </w:pPr>
    </w:p>
    <w:p w14:paraId="443CCA85" w14:textId="77777777" w:rsidR="008E5A87" w:rsidRDefault="00FB7C00">
      <w:pPr>
        <w:pStyle w:val="code"/>
        <w:pBdr>
          <w:top w:val="single" w:sz="6" w:space="1" w:color="auto"/>
          <w:bottom w:val="single" w:sz="6" w:space="1" w:color="auto"/>
        </w:pBdr>
      </w:pPr>
      <w:r>
        <w:t>#include &lt;</w:t>
      </w:r>
      <w:proofErr w:type="spellStart"/>
      <w:r>
        <w:t>stdio.h</w:t>
      </w:r>
      <w:proofErr w:type="spellEnd"/>
      <w:r>
        <w:t>&gt;</w:t>
      </w:r>
    </w:p>
    <w:p w14:paraId="6B3237B7" w14:textId="77777777" w:rsidR="008E5A87" w:rsidRDefault="008E5A87">
      <w:pPr>
        <w:pStyle w:val="code"/>
        <w:pBdr>
          <w:top w:val="single" w:sz="6" w:space="1" w:color="auto"/>
          <w:bottom w:val="single" w:sz="6" w:space="1" w:color="auto"/>
        </w:pBdr>
      </w:pPr>
    </w:p>
    <w:p w14:paraId="00905ACD" w14:textId="77777777" w:rsidR="008E5A87" w:rsidRDefault="00FB7C00">
      <w:pPr>
        <w:pStyle w:val="code"/>
        <w:pBdr>
          <w:top w:val="single" w:sz="6" w:space="1" w:color="auto"/>
          <w:bottom w:val="single" w:sz="6" w:space="1" w:color="auto"/>
        </w:pBdr>
      </w:pPr>
      <w:r>
        <w:t>void main(void)</w:t>
      </w:r>
    </w:p>
    <w:p w14:paraId="3CF80C91" w14:textId="77777777" w:rsidR="008E5A87" w:rsidRDefault="00FB7C00">
      <w:pPr>
        <w:pStyle w:val="code"/>
        <w:pBdr>
          <w:top w:val="single" w:sz="6" w:space="1" w:color="auto"/>
          <w:bottom w:val="single" w:sz="6" w:space="1" w:color="auto"/>
        </w:pBdr>
      </w:pPr>
      <w:r>
        <w:t>{</w:t>
      </w:r>
    </w:p>
    <w:p w14:paraId="1306E2F5"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Print the integers\n");</w:t>
      </w:r>
    </w:p>
    <w:p w14:paraId="0A3D8C80" w14:textId="77777777" w:rsidR="008E5A87" w:rsidRDefault="008E5A87">
      <w:pPr>
        <w:pStyle w:val="code"/>
        <w:pBdr>
          <w:top w:val="single" w:sz="6" w:space="1" w:color="auto"/>
          <w:bottom w:val="single" w:sz="6" w:space="1" w:color="auto"/>
        </w:pBdr>
      </w:pPr>
    </w:p>
    <w:p w14:paraId="7643C684"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%d ",31);</w:t>
      </w:r>
    </w:p>
    <w:p w14:paraId="2123A2C0"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%d ",4);</w:t>
      </w:r>
    </w:p>
    <w:p w14:paraId="6F276FB2"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%d ",321);</w:t>
      </w:r>
    </w:p>
    <w:p w14:paraId="56F4F899"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%d \n",6);</w:t>
      </w:r>
    </w:p>
    <w:p w14:paraId="0EF1E605" w14:textId="77777777" w:rsidR="008E5A87" w:rsidRDefault="008E5A87">
      <w:pPr>
        <w:pStyle w:val="code"/>
        <w:pBdr>
          <w:top w:val="single" w:sz="6" w:space="1" w:color="auto"/>
          <w:bottom w:val="single" w:sz="6" w:space="1" w:color="auto"/>
        </w:pBdr>
      </w:pPr>
    </w:p>
    <w:p w14:paraId="7111F886"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Now the reals\n");</w:t>
      </w:r>
    </w:p>
    <w:p w14:paraId="59781B0C" w14:textId="77777777" w:rsidR="008E5A87" w:rsidRDefault="008E5A87">
      <w:pPr>
        <w:pStyle w:val="code"/>
        <w:pBdr>
          <w:top w:val="single" w:sz="6" w:space="1" w:color="auto"/>
          <w:bottom w:val="single" w:sz="6" w:space="1" w:color="auto"/>
        </w:pBdr>
      </w:pPr>
    </w:p>
    <w:p w14:paraId="6FB28AA0"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%f ",78.30);</w:t>
      </w:r>
    </w:p>
    <w:p w14:paraId="2F7D1237"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%f ",4.99);</w:t>
      </w:r>
    </w:p>
    <w:p w14:paraId="6C3085A5"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%f ",126.49);</w:t>
      </w:r>
    </w:p>
    <w:p w14:paraId="1C83F797"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%f \n",2200.59);</w:t>
      </w:r>
    </w:p>
    <w:p w14:paraId="0DBE1E05" w14:textId="77777777" w:rsidR="008E5A87" w:rsidRDefault="008E5A87">
      <w:pPr>
        <w:pStyle w:val="code"/>
        <w:pBdr>
          <w:top w:val="single" w:sz="6" w:space="1" w:color="auto"/>
          <w:bottom w:val="single" w:sz="6" w:space="1" w:color="auto"/>
        </w:pBdr>
      </w:pPr>
    </w:p>
    <w:p w14:paraId="51926834" w14:textId="77777777" w:rsidR="008E5A87" w:rsidRDefault="00FB7C00">
      <w:pPr>
        <w:pStyle w:val="code"/>
        <w:pBdr>
          <w:top w:val="single" w:sz="6" w:space="1" w:color="auto"/>
          <w:bottom w:val="single" w:sz="6" w:space="1" w:color="auto"/>
        </w:pBdr>
      </w:pPr>
      <w:r>
        <w:t>}</w:t>
      </w:r>
    </w:p>
    <w:p w14:paraId="78B46A2E" w14:textId="77777777" w:rsidR="008E5A87" w:rsidRDefault="008E5A87"/>
    <w:p w14:paraId="3C5A5801" w14:textId="77777777" w:rsidR="008E5A87" w:rsidRDefault="008E5A87"/>
    <w:p w14:paraId="70EEEA6A" w14:textId="77777777" w:rsidR="008E5A87" w:rsidRDefault="00FB7C00" w:rsidP="0017017A">
      <w:pPr>
        <w:pStyle w:val="Heading2"/>
      </w:pPr>
      <w:bookmarkStart w:id="22" w:name="_Toc93148134"/>
      <w:r>
        <w:t>The program output</w:t>
      </w:r>
      <w:bookmarkEnd w:id="22"/>
    </w:p>
    <w:p w14:paraId="18A3CC5C" w14:textId="77777777" w:rsidR="008E5A87" w:rsidRDefault="008E5A87"/>
    <w:tbl>
      <w:tblPr>
        <w:tblW w:w="0" w:type="auto"/>
        <w:tblInd w:w="828" w:type="dxa"/>
        <w:tblLayout w:type="fixed"/>
        <w:tblLook w:val="0000" w:firstRow="0" w:lastRow="0" w:firstColumn="0" w:lastColumn="0" w:noHBand="0" w:noVBand="0"/>
      </w:tblPr>
      <w:tblGrid>
        <w:gridCol w:w="2886"/>
        <w:gridCol w:w="2186"/>
        <w:gridCol w:w="2848"/>
      </w:tblGrid>
      <w:tr w:rsidR="008E5A87" w14:paraId="4D4E76C4" w14:textId="77777777">
        <w:tc>
          <w:tcPr>
            <w:tcW w:w="2886" w:type="dxa"/>
          </w:tcPr>
          <w:p w14:paraId="5EE3B5F8" w14:textId="77777777" w:rsidR="008E5A87" w:rsidRDefault="00FB7C00">
            <w:pPr>
              <w:jc w:val="center"/>
            </w:pPr>
            <w:r>
              <w:t>What you get</w:t>
            </w:r>
          </w:p>
        </w:tc>
        <w:tc>
          <w:tcPr>
            <w:tcW w:w="2186" w:type="dxa"/>
          </w:tcPr>
          <w:p w14:paraId="60C8CF0C" w14:textId="77777777" w:rsidR="008E5A87" w:rsidRDefault="008E5A87">
            <w:pPr>
              <w:jc w:val="center"/>
            </w:pPr>
          </w:p>
        </w:tc>
        <w:tc>
          <w:tcPr>
            <w:tcW w:w="2848" w:type="dxa"/>
          </w:tcPr>
          <w:p w14:paraId="12BBE50A" w14:textId="77777777" w:rsidR="008E5A87" w:rsidRDefault="00FB7C00">
            <w:pPr>
              <w:jc w:val="center"/>
            </w:pPr>
            <w:r>
              <w:t>What you want</w:t>
            </w:r>
          </w:p>
        </w:tc>
      </w:tr>
      <w:tr w:rsidR="008E5A87" w14:paraId="17EE7968" w14:textId="77777777">
        <w:tc>
          <w:tcPr>
            <w:tcW w:w="2886" w:type="dxa"/>
          </w:tcPr>
          <w:p w14:paraId="562F17A4" w14:textId="77777777" w:rsidR="008E5A87" w:rsidRDefault="00FB7C00">
            <w:pPr>
              <w:pStyle w:val="code"/>
            </w:pPr>
            <w:r>
              <w:t>Print the integers</w:t>
            </w:r>
          </w:p>
          <w:p w14:paraId="67AAD1A2" w14:textId="77777777" w:rsidR="008E5A87" w:rsidRDefault="008E5A87">
            <w:pPr>
              <w:pStyle w:val="code"/>
            </w:pPr>
          </w:p>
          <w:p w14:paraId="1F3912A3" w14:textId="77777777" w:rsidR="008E5A87" w:rsidRDefault="00FB7C00">
            <w:pPr>
              <w:pStyle w:val="code"/>
            </w:pPr>
            <w:r>
              <w:t xml:space="preserve"> 31</w:t>
            </w:r>
          </w:p>
          <w:p w14:paraId="6B8CC86F" w14:textId="77777777" w:rsidR="008E5A87" w:rsidRDefault="00FB7C00">
            <w:pPr>
              <w:pStyle w:val="code"/>
            </w:pPr>
            <w:r>
              <w:t xml:space="preserve"> 4</w:t>
            </w:r>
          </w:p>
          <w:p w14:paraId="12F246A2" w14:textId="77777777" w:rsidR="008E5A87" w:rsidRDefault="00FB7C00">
            <w:pPr>
              <w:pStyle w:val="code"/>
            </w:pPr>
            <w:r>
              <w:t xml:space="preserve"> 321</w:t>
            </w:r>
          </w:p>
          <w:p w14:paraId="738C7583" w14:textId="77777777" w:rsidR="008E5A87" w:rsidRDefault="00FB7C00">
            <w:pPr>
              <w:pStyle w:val="code"/>
            </w:pPr>
            <w:r>
              <w:t xml:space="preserve"> 6</w:t>
            </w:r>
          </w:p>
          <w:p w14:paraId="6E85196C" w14:textId="77777777" w:rsidR="008E5A87" w:rsidRDefault="008E5A87">
            <w:pPr>
              <w:pStyle w:val="code"/>
            </w:pPr>
          </w:p>
          <w:p w14:paraId="032D47BD" w14:textId="77777777" w:rsidR="008E5A87" w:rsidRDefault="00FB7C00">
            <w:pPr>
              <w:pStyle w:val="code"/>
            </w:pPr>
            <w:r>
              <w:t xml:space="preserve"> Now the reals</w:t>
            </w:r>
          </w:p>
          <w:p w14:paraId="7B25C8BE" w14:textId="77777777" w:rsidR="008E5A87" w:rsidRDefault="008E5A87">
            <w:pPr>
              <w:pStyle w:val="code"/>
            </w:pPr>
          </w:p>
          <w:p w14:paraId="73930BDF" w14:textId="77777777" w:rsidR="008E5A87" w:rsidRDefault="00FB7C00">
            <w:pPr>
              <w:pStyle w:val="code"/>
            </w:pPr>
            <w:r>
              <w:t xml:space="preserve"> 78.300000</w:t>
            </w:r>
          </w:p>
          <w:p w14:paraId="6B3B5BAD" w14:textId="77777777" w:rsidR="008E5A87" w:rsidRDefault="00FB7C00">
            <w:pPr>
              <w:pStyle w:val="code"/>
            </w:pPr>
            <w:r>
              <w:t xml:space="preserve"> 4.990000</w:t>
            </w:r>
          </w:p>
          <w:p w14:paraId="5F38EAD1" w14:textId="77777777" w:rsidR="008E5A87" w:rsidRDefault="00FB7C00">
            <w:pPr>
              <w:pStyle w:val="code"/>
            </w:pPr>
            <w:r>
              <w:t xml:space="preserve"> 126.490000</w:t>
            </w:r>
          </w:p>
          <w:p w14:paraId="25952E37" w14:textId="77777777" w:rsidR="008E5A87" w:rsidRDefault="00FB7C00">
            <w:pPr>
              <w:pStyle w:val="code"/>
            </w:pPr>
            <w:r>
              <w:t xml:space="preserve"> 2200.590000</w:t>
            </w:r>
          </w:p>
        </w:tc>
        <w:tc>
          <w:tcPr>
            <w:tcW w:w="2186" w:type="dxa"/>
          </w:tcPr>
          <w:p w14:paraId="671AC919" w14:textId="77777777" w:rsidR="008E5A87" w:rsidRDefault="008E5A87"/>
        </w:tc>
        <w:tc>
          <w:tcPr>
            <w:tcW w:w="2848" w:type="dxa"/>
          </w:tcPr>
          <w:p w14:paraId="09A1AB1D" w14:textId="77777777" w:rsidR="008E5A87" w:rsidRDefault="00FB7C00">
            <w:pPr>
              <w:pStyle w:val="code"/>
            </w:pPr>
            <w:r>
              <w:t>Print the integers</w:t>
            </w:r>
          </w:p>
          <w:p w14:paraId="1A2E21A6" w14:textId="77777777" w:rsidR="008E5A87" w:rsidRDefault="008E5A87">
            <w:pPr>
              <w:pStyle w:val="code"/>
            </w:pPr>
          </w:p>
          <w:p w14:paraId="76CD93ED" w14:textId="77777777" w:rsidR="008E5A87" w:rsidRDefault="00FB7C00">
            <w:pPr>
              <w:pStyle w:val="code"/>
            </w:pPr>
            <w:r>
              <w:t xml:space="preserve">   31</w:t>
            </w:r>
          </w:p>
          <w:p w14:paraId="47B0D4E5" w14:textId="77777777" w:rsidR="008E5A87" w:rsidRDefault="00FB7C00">
            <w:pPr>
              <w:pStyle w:val="code"/>
            </w:pPr>
            <w:r>
              <w:t xml:space="preserve">    4</w:t>
            </w:r>
          </w:p>
          <w:p w14:paraId="65E44150" w14:textId="77777777" w:rsidR="008E5A87" w:rsidRDefault="00FB7C00">
            <w:pPr>
              <w:pStyle w:val="code"/>
            </w:pPr>
            <w:r>
              <w:t xml:space="preserve">  321</w:t>
            </w:r>
          </w:p>
          <w:p w14:paraId="00AA7807" w14:textId="77777777" w:rsidR="008E5A87" w:rsidRDefault="00FB7C00">
            <w:pPr>
              <w:pStyle w:val="code"/>
            </w:pPr>
            <w:r>
              <w:t xml:space="preserve">    6</w:t>
            </w:r>
          </w:p>
          <w:p w14:paraId="26CB4F7B" w14:textId="77777777" w:rsidR="008E5A87" w:rsidRDefault="008E5A87">
            <w:pPr>
              <w:pStyle w:val="code"/>
            </w:pPr>
          </w:p>
          <w:p w14:paraId="60B4D83B" w14:textId="77777777" w:rsidR="008E5A87" w:rsidRDefault="00FB7C00">
            <w:pPr>
              <w:pStyle w:val="code"/>
            </w:pPr>
            <w:r>
              <w:t xml:space="preserve"> Now the reals</w:t>
            </w:r>
          </w:p>
          <w:p w14:paraId="14D83DC5" w14:textId="77777777" w:rsidR="008E5A87" w:rsidRDefault="008E5A87">
            <w:pPr>
              <w:pStyle w:val="code"/>
            </w:pPr>
          </w:p>
          <w:p w14:paraId="46C660C5" w14:textId="77777777" w:rsidR="008E5A87" w:rsidRDefault="00FB7C00">
            <w:pPr>
              <w:pStyle w:val="code"/>
            </w:pPr>
            <w:r>
              <w:t xml:space="preserve">   78.30</w:t>
            </w:r>
          </w:p>
          <w:p w14:paraId="437B33DE" w14:textId="77777777" w:rsidR="008E5A87" w:rsidRDefault="00FB7C00">
            <w:pPr>
              <w:pStyle w:val="code"/>
            </w:pPr>
            <w:r>
              <w:t xml:space="preserve">    4.99</w:t>
            </w:r>
          </w:p>
          <w:p w14:paraId="68819E5E" w14:textId="77777777" w:rsidR="008E5A87" w:rsidRDefault="00FB7C00">
            <w:pPr>
              <w:pStyle w:val="code"/>
            </w:pPr>
            <w:r>
              <w:t xml:space="preserve">  126.49</w:t>
            </w:r>
          </w:p>
          <w:p w14:paraId="4FA56A5E" w14:textId="77777777" w:rsidR="008E5A87" w:rsidRDefault="00FB7C00">
            <w:pPr>
              <w:pStyle w:val="code"/>
            </w:pPr>
            <w:r>
              <w:t xml:space="preserve"> 2200.59</w:t>
            </w:r>
          </w:p>
        </w:tc>
      </w:tr>
    </w:tbl>
    <w:p w14:paraId="32B45BC8" w14:textId="77777777" w:rsidR="008E5A87" w:rsidRDefault="008E5A87"/>
    <w:p w14:paraId="4C31C8B2" w14:textId="77777777" w:rsidR="008E5A87" w:rsidRDefault="00FB7C00">
      <w:r>
        <w:t>To get the output you want, you have to change the program to the version on the next page.</w:t>
      </w:r>
    </w:p>
    <w:p w14:paraId="2CED219E" w14:textId="77777777" w:rsidR="008E5A87" w:rsidRDefault="008E5A87"/>
    <w:p w14:paraId="202F72C8" w14:textId="31E172E5" w:rsidR="008E5A87" w:rsidRDefault="00FB7C00" w:rsidP="0017017A">
      <w:pPr>
        <w:pStyle w:val="Heading1"/>
      </w:pPr>
      <w:r>
        <w:br w:type="page"/>
      </w:r>
      <w:bookmarkStart w:id="23" w:name="_Toc93148135"/>
      <w:r>
        <w:t>Program (</w:t>
      </w:r>
      <w:r>
        <w:rPr>
          <w:rFonts w:ascii="Courier New" w:hAnsi="Courier New"/>
          <w:b w:val="0"/>
        </w:rPr>
        <w:t>format2.c</w:t>
      </w:r>
      <w:r>
        <w:t>)</w:t>
      </w:r>
      <w:bookmarkEnd w:id="23"/>
    </w:p>
    <w:p w14:paraId="575327F7" w14:textId="77777777" w:rsidR="008E5A87" w:rsidRDefault="008E5A87"/>
    <w:p w14:paraId="2C31093F" w14:textId="77777777" w:rsidR="008E5A87" w:rsidRDefault="00FB7C00">
      <w:pPr>
        <w:pStyle w:val="code"/>
        <w:pBdr>
          <w:top w:val="single" w:sz="6" w:space="1" w:color="auto"/>
          <w:bottom w:val="single" w:sz="6" w:space="1" w:color="auto"/>
        </w:pBdr>
      </w:pPr>
      <w:r>
        <w:t>/*</w:t>
      </w:r>
    </w:p>
    <w:p w14:paraId="703C798B" w14:textId="77777777" w:rsidR="008E5A87" w:rsidRDefault="00FB7C00">
      <w:pPr>
        <w:pStyle w:val="code"/>
        <w:pBdr>
          <w:top w:val="single" w:sz="6" w:space="1" w:color="auto"/>
          <w:bottom w:val="single" w:sz="6" w:space="1" w:color="auto"/>
        </w:pBdr>
      </w:pPr>
      <w:r>
        <w:t xml:space="preserve">  Program "format2.c"</w:t>
      </w:r>
    </w:p>
    <w:p w14:paraId="5B0FCA85" w14:textId="77777777" w:rsidR="008E5A87" w:rsidRDefault="00FB7C00">
      <w:pPr>
        <w:pStyle w:val="code"/>
        <w:pBdr>
          <w:top w:val="single" w:sz="6" w:space="1" w:color="auto"/>
          <w:bottom w:val="single" w:sz="6" w:space="1" w:color="auto"/>
        </w:pBdr>
      </w:pPr>
      <w:r>
        <w:t xml:space="preserve">  Written by: Joe Dorward</w:t>
      </w:r>
    </w:p>
    <w:p w14:paraId="07D9486E" w14:textId="77777777" w:rsidR="008E5A87" w:rsidRDefault="00FB7C00">
      <w:pPr>
        <w:pStyle w:val="code"/>
        <w:pBdr>
          <w:top w:val="single" w:sz="6" w:space="1" w:color="auto"/>
          <w:bottom w:val="single" w:sz="6" w:space="1" w:color="auto"/>
        </w:pBdr>
      </w:pPr>
      <w:r>
        <w:t xml:space="preserve">  Date: 03/12/00</w:t>
      </w:r>
    </w:p>
    <w:p w14:paraId="35BC5DF5" w14:textId="77777777" w:rsidR="008E5A87" w:rsidRDefault="008E5A87">
      <w:pPr>
        <w:pStyle w:val="code"/>
        <w:pBdr>
          <w:top w:val="single" w:sz="6" w:space="1" w:color="auto"/>
          <w:bottom w:val="single" w:sz="6" w:space="1" w:color="auto"/>
        </w:pBdr>
      </w:pPr>
    </w:p>
    <w:p w14:paraId="166D4A1C" w14:textId="77777777" w:rsidR="008E5A87" w:rsidRDefault="00FB7C00">
      <w:pPr>
        <w:pStyle w:val="code"/>
        <w:pBdr>
          <w:top w:val="single" w:sz="6" w:space="1" w:color="auto"/>
          <w:bottom w:val="single" w:sz="6" w:space="1" w:color="auto"/>
        </w:pBdr>
      </w:pPr>
      <w:r>
        <w:t xml:space="preserve">  This program demonstrates formatted output using</w:t>
      </w:r>
    </w:p>
    <w:p w14:paraId="79C0E04C" w14:textId="77777777" w:rsidR="008E5A87" w:rsidRDefault="00FB7C00">
      <w:pPr>
        <w:pStyle w:val="code"/>
        <w:pBdr>
          <w:top w:val="single" w:sz="6" w:space="1" w:color="auto"/>
          <w:bottom w:val="single" w:sz="6" w:space="1" w:color="auto"/>
        </w:pBdr>
      </w:pPr>
      <w:r>
        <w:t xml:space="preserve">  field width specifiers</w:t>
      </w:r>
    </w:p>
    <w:p w14:paraId="7769B26D" w14:textId="77777777" w:rsidR="008E5A87" w:rsidRDefault="00FB7C00">
      <w:pPr>
        <w:pStyle w:val="code"/>
        <w:pBdr>
          <w:top w:val="single" w:sz="6" w:space="1" w:color="auto"/>
          <w:bottom w:val="single" w:sz="6" w:space="1" w:color="auto"/>
        </w:pBdr>
      </w:pPr>
      <w:r>
        <w:t>*/</w:t>
      </w:r>
    </w:p>
    <w:p w14:paraId="2CEEF250" w14:textId="77777777" w:rsidR="008E5A87" w:rsidRDefault="008E5A87">
      <w:pPr>
        <w:pStyle w:val="code"/>
        <w:pBdr>
          <w:top w:val="single" w:sz="6" w:space="1" w:color="auto"/>
          <w:bottom w:val="single" w:sz="6" w:space="1" w:color="auto"/>
        </w:pBdr>
      </w:pPr>
    </w:p>
    <w:p w14:paraId="65D2C47F" w14:textId="77777777" w:rsidR="008E5A87" w:rsidRDefault="00FB7C00">
      <w:pPr>
        <w:pStyle w:val="code"/>
        <w:pBdr>
          <w:top w:val="single" w:sz="6" w:space="1" w:color="auto"/>
          <w:bottom w:val="single" w:sz="6" w:space="1" w:color="auto"/>
        </w:pBdr>
      </w:pPr>
      <w:r>
        <w:t>#include &lt;</w:t>
      </w:r>
      <w:proofErr w:type="spellStart"/>
      <w:r>
        <w:t>stdio.h</w:t>
      </w:r>
      <w:proofErr w:type="spellEnd"/>
      <w:r>
        <w:t>&gt;</w:t>
      </w:r>
    </w:p>
    <w:p w14:paraId="61C92961" w14:textId="77777777" w:rsidR="008E5A87" w:rsidRDefault="008E5A87">
      <w:pPr>
        <w:pStyle w:val="code"/>
        <w:pBdr>
          <w:top w:val="single" w:sz="6" w:space="1" w:color="auto"/>
          <w:bottom w:val="single" w:sz="6" w:space="1" w:color="auto"/>
        </w:pBdr>
      </w:pPr>
    </w:p>
    <w:p w14:paraId="7D4567FE" w14:textId="77777777" w:rsidR="008E5A87" w:rsidRDefault="00FB7C00">
      <w:pPr>
        <w:pStyle w:val="code"/>
        <w:pBdr>
          <w:top w:val="single" w:sz="6" w:space="1" w:color="auto"/>
          <w:bottom w:val="single" w:sz="6" w:space="1" w:color="auto"/>
        </w:pBdr>
      </w:pPr>
      <w:r>
        <w:t>void main(void)</w:t>
      </w:r>
    </w:p>
    <w:p w14:paraId="6AB381D8" w14:textId="77777777" w:rsidR="008E5A87" w:rsidRDefault="00FB7C00">
      <w:pPr>
        <w:pStyle w:val="code"/>
        <w:pBdr>
          <w:top w:val="single" w:sz="6" w:space="1" w:color="auto"/>
          <w:bottom w:val="single" w:sz="6" w:space="1" w:color="auto"/>
        </w:pBdr>
      </w:pPr>
      <w:r>
        <w:t>{</w:t>
      </w:r>
    </w:p>
    <w:p w14:paraId="03891E01"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Print the integers\n");</w:t>
      </w:r>
    </w:p>
    <w:p w14:paraId="3E50BA5F" w14:textId="77777777" w:rsidR="008E5A87" w:rsidRDefault="008E5A87">
      <w:pPr>
        <w:pStyle w:val="code"/>
        <w:pBdr>
          <w:top w:val="single" w:sz="6" w:space="1" w:color="auto"/>
          <w:bottom w:val="single" w:sz="6" w:space="1" w:color="auto"/>
        </w:pBdr>
      </w:pPr>
    </w:p>
    <w:p w14:paraId="3A0A9638"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%4d ",31);</w:t>
      </w:r>
    </w:p>
    <w:p w14:paraId="4331B5AA"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%4d ",4);</w:t>
      </w:r>
    </w:p>
    <w:p w14:paraId="651313FF"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%4d ",321);</w:t>
      </w:r>
    </w:p>
    <w:p w14:paraId="27F3044A"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%4d \n",6);</w:t>
      </w:r>
    </w:p>
    <w:p w14:paraId="30F85EE1" w14:textId="77777777" w:rsidR="008E5A87" w:rsidRDefault="008E5A87">
      <w:pPr>
        <w:pStyle w:val="code"/>
        <w:pBdr>
          <w:top w:val="single" w:sz="6" w:space="1" w:color="auto"/>
          <w:bottom w:val="single" w:sz="6" w:space="1" w:color="auto"/>
        </w:pBdr>
      </w:pPr>
    </w:p>
    <w:p w14:paraId="435CA8F7"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Now the reals\n");</w:t>
      </w:r>
    </w:p>
    <w:p w14:paraId="54CAF3A8" w14:textId="77777777" w:rsidR="008E5A87" w:rsidRDefault="008E5A87">
      <w:pPr>
        <w:pStyle w:val="code"/>
        <w:pBdr>
          <w:top w:val="single" w:sz="6" w:space="1" w:color="auto"/>
          <w:bottom w:val="single" w:sz="6" w:space="1" w:color="auto"/>
        </w:pBdr>
      </w:pPr>
    </w:p>
    <w:p w14:paraId="08F24B67"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%7.2f ",78.30);</w:t>
      </w:r>
    </w:p>
    <w:p w14:paraId="524359F3"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%7.2f ",4.99);</w:t>
      </w:r>
    </w:p>
    <w:p w14:paraId="7CDEAD92"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%7.2f ",126.49);</w:t>
      </w:r>
    </w:p>
    <w:p w14:paraId="05B5A245"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%7.2f \n",2200.59);</w:t>
      </w:r>
    </w:p>
    <w:p w14:paraId="241ED7A8" w14:textId="77777777" w:rsidR="008E5A87" w:rsidRDefault="008E5A87">
      <w:pPr>
        <w:pStyle w:val="code"/>
        <w:pBdr>
          <w:top w:val="single" w:sz="6" w:space="1" w:color="auto"/>
          <w:bottom w:val="single" w:sz="6" w:space="1" w:color="auto"/>
        </w:pBdr>
      </w:pPr>
    </w:p>
    <w:p w14:paraId="4E441069" w14:textId="77777777" w:rsidR="008E5A87" w:rsidRDefault="00FB7C00">
      <w:pPr>
        <w:pStyle w:val="code"/>
        <w:pBdr>
          <w:top w:val="single" w:sz="6" w:space="1" w:color="auto"/>
          <w:bottom w:val="single" w:sz="6" w:space="1" w:color="auto"/>
        </w:pBdr>
      </w:pPr>
      <w:r>
        <w:t>}</w:t>
      </w:r>
    </w:p>
    <w:p w14:paraId="243677D2" w14:textId="77777777" w:rsidR="008E5A87" w:rsidRDefault="008E5A87"/>
    <w:p w14:paraId="589F6770" w14:textId="77777777" w:rsidR="008E5A87" w:rsidRDefault="00FB7C00">
      <w:r>
        <w:t>With the whole numbers, the 4 means the total number of spaces, right aligned.</w:t>
      </w:r>
    </w:p>
    <w:p w14:paraId="76501DB5" w14:textId="77777777" w:rsidR="008E5A87" w:rsidRDefault="008E5A87"/>
    <w:p w14:paraId="7A90A9C7" w14:textId="77777777" w:rsidR="008E5A87" w:rsidRDefault="00FB7C00">
      <w:r>
        <w:t>With the real numbers, the 7 means the total number of spaces, the 2 is the number of spaces after the decimal point.</w:t>
      </w:r>
    </w:p>
    <w:p w14:paraId="1ACE2F68" w14:textId="77777777" w:rsidR="008E5A87" w:rsidRDefault="008E5A87"/>
    <w:p w14:paraId="72FD62D9" w14:textId="77777777" w:rsidR="008E5A87" w:rsidRDefault="00FB7C00">
      <w:r>
        <w:t>If you change the numbers, the output will change.  Try it.</w:t>
      </w:r>
    </w:p>
    <w:p w14:paraId="7DC61644" w14:textId="77777777" w:rsidR="008E5A87" w:rsidRDefault="00FB7C00" w:rsidP="0017017A">
      <w:pPr>
        <w:pStyle w:val="Heading1"/>
      </w:pPr>
      <w:r>
        <w:br w:type="page"/>
      </w:r>
      <w:bookmarkStart w:id="24" w:name="_Toc93148136"/>
      <w:r>
        <w:t>Program (</w:t>
      </w:r>
      <w:proofErr w:type="spellStart"/>
      <w:r>
        <w:rPr>
          <w:rFonts w:ascii="Courier New" w:hAnsi="Courier New"/>
          <w:b w:val="0"/>
        </w:rPr>
        <w:t>gas.c</w:t>
      </w:r>
      <w:proofErr w:type="spellEnd"/>
      <w:r>
        <w:t>)</w:t>
      </w:r>
      <w:bookmarkEnd w:id="24"/>
    </w:p>
    <w:p w14:paraId="33511D39" w14:textId="77777777" w:rsidR="008E5A87" w:rsidRDefault="008E5A87"/>
    <w:p w14:paraId="49DAEA8C" w14:textId="77777777" w:rsidR="008E5A87" w:rsidRDefault="00FB7C00">
      <w:r>
        <w:t xml:space="preserve">This next program demonstrates the use of the C keyword </w:t>
      </w:r>
      <w:r>
        <w:rPr>
          <w:rFonts w:ascii="Courier New" w:hAnsi="Courier New"/>
        </w:rPr>
        <w:t>const</w:t>
      </w:r>
      <w:r>
        <w:t xml:space="preserve"> which fixes the value contained in the identifier </w:t>
      </w:r>
      <w:proofErr w:type="spellStart"/>
      <w:r>
        <w:rPr>
          <w:rFonts w:ascii="Courier New" w:hAnsi="Courier New"/>
        </w:rPr>
        <w:t>price_per_gallon</w:t>
      </w:r>
      <w:proofErr w:type="spellEnd"/>
      <w:r>
        <w:t xml:space="preserve"> to 1.59.</w:t>
      </w:r>
    </w:p>
    <w:p w14:paraId="6E64EAB4" w14:textId="77777777" w:rsidR="008E5A87" w:rsidRDefault="008E5A87"/>
    <w:p w14:paraId="308CE02C" w14:textId="77777777" w:rsidR="008E5A87" w:rsidRDefault="00FB7C00">
      <w:r>
        <w:t xml:space="preserve">It also demonstrates the initialization of a float variable, which needs the </w:t>
      </w:r>
      <w:r>
        <w:rPr>
          <w:rFonts w:ascii="Courier New" w:hAnsi="Courier New"/>
        </w:rPr>
        <w:t>‘f’</w:t>
      </w:r>
      <w:r>
        <w:t xml:space="preserve"> added after the value </w:t>
      </w:r>
      <w:r>
        <w:rPr>
          <w:rFonts w:ascii="Courier New" w:hAnsi="Courier New"/>
        </w:rPr>
        <w:t>1.59</w:t>
      </w:r>
      <w:r>
        <w:t>.</w:t>
      </w:r>
    </w:p>
    <w:p w14:paraId="2780B74D" w14:textId="77777777" w:rsidR="008E5A87" w:rsidRDefault="008E5A87"/>
    <w:p w14:paraId="1004CB1C" w14:textId="77777777" w:rsidR="008E5A87" w:rsidRDefault="00FB7C00">
      <w:pPr>
        <w:pStyle w:val="code"/>
        <w:pBdr>
          <w:top w:val="single" w:sz="6" w:space="1" w:color="auto"/>
          <w:bottom w:val="single" w:sz="6" w:space="1" w:color="auto"/>
        </w:pBdr>
      </w:pPr>
      <w:r>
        <w:t>/*</w:t>
      </w:r>
    </w:p>
    <w:p w14:paraId="22F0A540" w14:textId="77777777" w:rsidR="008E5A87" w:rsidRDefault="00FB7C00">
      <w:pPr>
        <w:pStyle w:val="code"/>
        <w:pBdr>
          <w:top w:val="single" w:sz="6" w:space="1" w:color="auto"/>
          <w:bottom w:val="single" w:sz="6" w:space="1" w:color="auto"/>
        </w:pBdr>
      </w:pPr>
      <w:r>
        <w:t xml:space="preserve">  Program "</w:t>
      </w:r>
      <w:proofErr w:type="spellStart"/>
      <w:r>
        <w:t>gas.c</w:t>
      </w:r>
      <w:proofErr w:type="spellEnd"/>
      <w:r>
        <w:t>"</w:t>
      </w:r>
    </w:p>
    <w:p w14:paraId="050044F2" w14:textId="77777777" w:rsidR="008E5A87" w:rsidRDefault="008E5A87">
      <w:pPr>
        <w:pStyle w:val="code"/>
        <w:pBdr>
          <w:top w:val="single" w:sz="6" w:space="1" w:color="auto"/>
          <w:bottom w:val="single" w:sz="6" w:space="1" w:color="auto"/>
        </w:pBdr>
      </w:pPr>
    </w:p>
    <w:p w14:paraId="7661B055" w14:textId="77777777" w:rsidR="008E5A87" w:rsidRDefault="00FB7C00">
      <w:pPr>
        <w:pStyle w:val="code"/>
        <w:pBdr>
          <w:top w:val="single" w:sz="6" w:space="1" w:color="auto"/>
          <w:bottom w:val="single" w:sz="6" w:space="1" w:color="auto"/>
        </w:pBdr>
      </w:pPr>
      <w:r>
        <w:t xml:space="preserve">  This program asks the user how many gallons of gasoline they want.</w:t>
      </w:r>
    </w:p>
    <w:p w14:paraId="1CB6A478" w14:textId="77777777" w:rsidR="008E5A87" w:rsidRDefault="00FB7C00">
      <w:pPr>
        <w:pStyle w:val="code"/>
        <w:pBdr>
          <w:top w:val="single" w:sz="6" w:space="1" w:color="auto"/>
          <w:bottom w:val="single" w:sz="6" w:space="1" w:color="auto"/>
        </w:pBdr>
      </w:pPr>
      <w:r>
        <w:t xml:space="preserve">  It then calculates the total price, and to the screen.</w:t>
      </w:r>
    </w:p>
    <w:p w14:paraId="25D03F2D" w14:textId="77777777" w:rsidR="008E5A87" w:rsidRDefault="00FB7C00">
      <w:pPr>
        <w:pStyle w:val="code"/>
        <w:pBdr>
          <w:top w:val="single" w:sz="6" w:space="1" w:color="auto"/>
          <w:bottom w:val="single" w:sz="6" w:space="1" w:color="auto"/>
        </w:pBdr>
      </w:pPr>
      <w:r>
        <w:t>*/</w:t>
      </w:r>
    </w:p>
    <w:p w14:paraId="411461F0" w14:textId="77777777" w:rsidR="008E5A87" w:rsidRDefault="008E5A87">
      <w:pPr>
        <w:pStyle w:val="code"/>
        <w:pBdr>
          <w:top w:val="single" w:sz="6" w:space="1" w:color="auto"/>
          <w:bottom w:val="single" w:sz="6" w:space="1" w:color="auto"/>
        </w:pBdr>
      </w:pPr>
    </w:p>
    <w:p w14:paraId="45FDFDB1" w14:textId="77777777" w:rsidR="008E5A87" w:rsidRDefault="00FB7C00">
      <w:pPr>
        <w:pStyle w:val="code"/>
        <w:pBdr>
          <w:top w:val="single" w:sz="6" w:space="1" w:color="auto"/>
          <w:bottom w:val="single" w:sz="6" w:space="1" w:color="auto"/>
        </w:pBdr>
      </w:pPr>
      <w:r>
        <w:t>#include &lt;</w:t>
      </w:r>
      <w:proofErr w:type="spellStart"/>
      <w:r>
        <w:t>stdio.h</w:t>
      </w:r>
      <w:proofErr w:type="spellEnd"/>
      <w:r>
        <w:t>&gt;</w:t>
      </w:r>
    </w:p>
    <w:p w14:paraId="3BFA5069" w14:textId="77777777" w:rsidR="008E5A87" w:rsidRDefault="008E5A87">
      <w:pPr>
        <w:pStyle w:val="code"/>
        <w:pBdr>
          <w:top w:val="single" w:sz="6" w:space="1" w:color="auto"/>
          <w:bottom w:val="single" w:sz="6" w:space="1" w:color="auto"/>
        </w:pBdr>
      </w:pPr>
    </w:p>
    <w:p w14:paraId="0CEB8F35" w14:textId="77777777" w:rsidR="008E5A87" w:rsidRDefault="00FB7C00">
      <w:pPr>
        <w:pStyle w:val="code"/>
        <w:pBdr>
          <w:top w:val="single" w:sz="6" w:space="1" w:color="auto"/>
          <w:bottom w:val="single" w:sz="6" w:space="1" w:color="auto"/>
        </w:pBdr>
      </w:pPr>
      <w:r>
        <w:t>void main(void)</w:t>
      </w:r>
    </w:p>
    <w:p w14:paraId="43E1AD89" w14:textId="77777777" w:rsidR="008E5A87" w:rsidRDefault="00FB7C00">
      <w:pPr>
        <w:pStyle w:val="code"/>
        <w:pBdr>
          <w:top w:val="single" w:sz="6" w:space="1" w:color="auto"/>
          <w:bottom w:val="single" w:sz="6" w:space="1" w:color="auto"/>
        </w:pBdr>
      </w:pPr>
      <w:r>
        <w:t>{</w:t>
      </w:r>
    </w:p>
    <w:p w14:paraId="43CB2CF9" w14:textId="77777777" w:rsidR="008E5A87" w:rsidRDefault="00FB7C00">
      <w:pPr>
        <w:pStyle w:val="code"/>
        <w:pBdr>
          <w:top w:val="single" w:sz="6" w:space="1" w:color="auto"/>
          <w:bottom w:val="single" w:sz="6" w:space="1" w:color="auto"/>
        </w:pBdr>
      </w:pPr>
      <w:r>
        <w:t xml:space="preserve">const float </w:t>
      </w:r>
      <w:proofErr w:type="spellStart"/>
      <w:r>
        <w:t>price_per_gallon</w:t>
      </w:r>
      <w:proofErr w:type="spellEnd"/>
      <w:r>
        <w:t xml:space="preserve"> = 1.59f;   // must add the 'f' when initializing</w:t>
      </w:r>
    </w:p>
    <w:p w14:paraId="64891BE1" w14:textId="77777777" w:rsidR="008E5A87" w:rsidRDefault="008E5A87">
      <w:pPr>
        <w:pStyle w:val="code"/>
        <w:pBdr>
          <w:top w:val="single" w:sz="6" w:space="1" w:color="auto"/>
          <w:bottom w:val="single" w:sz="6" w:space="1" w:color="auto"/>
        </w:pBdr>
      </w:pPr>
    </w:p>
    <w:p w14:paraId="7AFF7541" w14:textId="77777777" w:rsidR="008E5A87" w:rsidRDefault="00FB7C00">
      <w:pPr>
        <w:pStyle w:val="code"/>
        <w:pBdr>
          <w:top w:val="single" w:sz="6" w:space="1" w:color="auto"/>
          <w:bottom w:val="single" w:sz="6" w:space="1" w:color="auto"/>
        </w:pBdr>
      </w:pPr>
      <w:r>
        <w:t xml:space="preserve">float </w:t>
      </w:r>
      <w:proofErr w:type="spellStart"/>
      <w:r>
        <w:t>number_of_gallons</w:t>
      </w:r>
      <w:proofErr w:type="spellEnd"/>
      <w:r>
        <w:t>,</w:t>
      </w:r>
    </w:p>
    <w:p w14:paraId="35423BBF" w14:textId="77777777" w:rsidR="008E5A87" w:rsidRDefault="00FB7C00">
      <w:pPr>
        <w:pStyle w:val="code"/>
        <w:pBdr>
          <w:top w:val="single" w:sz="6" w:space="1" w:color="auto"/>
          <w:bottom w:val="single" w:sz="6" w:space="1" w:color="auto"/>
        </w:pBdr>
      </w:pPr>
      <w:r>
        <w:t xml:space="preserve">      </w:t>
      </w:r>
      <w:proofErr w:type="spellStart"/>
      <w:r>
        <w:t>total_price</w:t>
      </w:r>
      <w:proofErr w:type="spellEnd"/>
      <w:r>
        <w:t>;</w:t>
      </w:r>
    </w:p>
    <w:p w14:paraId="48FACF0D" w14:textId="77777777" w:rsidR="008E5A87" w:rsidRDefault="008E5A87">
      <w:pPr>
        <w:pStyle w:val="code"/>
        <w:pBdr>
          <w:top w:val="single" w:sz="6" w:space="1" w:color="auto"/>
          <w:bottom w:val="single" w:sz="6" w:space="1" w:color="auto"/>
        </w:pBdr>
      </w:pPr>
    </w:p>
    <w:p w14:paraId="58E5F632" w14:textId="77777777" w:rsidR="008E5A87" w:rsidRDefault="00FB7C00">
      <w:pPr>
        <w:pStyle w:val="code"/>
        <w:pBdr>
          <w:top w:val="single" w:sz="6" w:space="1" w:color="auto"/>
          <w:bottom w:val="single" w:sz="6" w:space="1" w:color="auto"/>
        </w:pBdr>
      </w:pPr>
      <w:r>
        <w:t xml:space="preserve">  </w:t>
      </w:r>
      <w:proofErr w:type="spellStart"/>
      <w:r>
        <w:t>printf</w:t>
      </w:r>
      <w:proofErr w:type="spellEnd"/>
      <w:r>
        <w:t>("How many gallons do you want: ");</w:t>
      </w:r>
    </w:p>
    <w:p w14:paraId="0922B927" w14:textId="77777777" w:rsidR="008E5A87" w:rsidRDefault="00FB7C00">
      <w:pPr>
        <w:pStyle w:val="code"/>
        <w:pBdr>
          <w:top w:val="single" w:sz="6" w:space="1" w:color="auto"/>
          <w:bottom w:val="single" w:sz="6" w:space="1" w:color="auto"/>
        </w:pBdr>
      </w:pPr>
      <w:r>
        <w:t xml:space="preserve">  </w:t>
      </w:r>
      <w:proofErr w:type="spellStart"/>
      <w:r>
        <w:t>scanf</w:t>
      </w:r>
      <w:proofErr w:type="spellEnd"/>
      <w:r>
        <w:t>("%f",&amp;</w:t>
      </w:r>
      <w:proofErr w:type="spellStart"/>
      <w:r>
        <w:t>number_of_gallons</w:t>
      </w:r>
      <w:proofErr w:type="spellEnd"/>
      <w:r>
        <w:t>);</w:t>
      </w:r>
    </w:p>
    <w:p w14:paraId="1425D09B" w14:textId="77777777" w:rsidR="008E5A87" w:rsidRDefault="008E5A87">
      <w:pPr>
        <w:pStyle w:val="code"/>
        <w:pBdr>
          <w:top w:val="single" w:sz="6" w:space="1" w:color="auto"/>
          <w:bottom w:val="single" w:sz="6" w:space="1" w:color="auto"/>
        </w:pBdr>
      </w:pPr>
    </w:p>
    <w:p w14:paraId="09C09012" w14:textId="77777777" w:rsidR="008E5A87" w:rsidRDefault="00FB7C00">
      <w:pPr>
        <w:pStyle w:val="code"/>
        <w:pBdr>
          <w:top w:val="single" w:sz="6" w:space="1" w:color="auto"/>
          <w:bottom w:val="single" w:sz="6" w:space="1" w:color="auto"/>
        </w:pBdr>
      </w:pPr>
      <w:r>
        <w:t xml:space="preserve">  </w:t>
      </w:r>
      <w:proofErr w:type="spellStart"/>
      <w:r>
        <w:t>total_price</w:t>
      </w:r>
      <w:proofErr w:type="spellEnd"/>
      <w:r>
        <w:t xml:space="preserve"> = </w:t>
      </w:r>
      <w:proofErr w:type="spellStart"/>
      <w:r>
        <w:t>number_of_gallons</w:t>
      </w:r>
      <w:proofErr w:type="spellEnd"/>
      <w:r>
        <w:t xml:space="preserve"> * </w:t>
      </w:r>
      <w:proofErr w:type="spellStart"/>
      <w:r>
        <w:t>price_per_gallon</w:t>
      </w:r>
      <w:proofErr w:type="spellEnd"/>
      <w:r>
        <w:t>;</w:t>
      </w:r>
    </w:p>
    <w:p w14:paraId="3B63BA23" w14:textId="77777777" w:rsidR="008E5A87" w:rsidRDefault="008E5A87">
      <w:pPr>
        <w:pStyle w:val="code"/>
        <w:pBdr>
          <w:top w:val="single" w:sz="6" w:space="1" w:color="auto"/>
          <w:bottom w:val="single" w:sz="6" w:space="1" w:color="auto"/>
        </w:pBdr>
      </w:pPr>
    </w:p>
    <w:p w14:paraId="7BE8A202" w14:textId="77777777" w:rsidR="008E5A87" w:rsidRDefault="00FB7C00">
      <w:pPr>
        <w:pStyle w:val="code"/>
        <w:pBdr>
          <w:top w:val="single" w:sz="6" w:space="1" w:color="auto"/>
          <w:bottom w:val="single" w:sz="6" w:space="1" w:color="auto"/>
        </w:pBdr>
      </w:pPr>
      <w:r>
        <w:t xml:space="preserve">  </w:t>
      </w:r>
      <w:proofErr w:type="spellStart"/>
      <w:r>
        <w:t>printf</w:t>
      </w:r>
      <w:proofErr w:type="spellEnd"/>
      <w:r>
        <w:t>("%4.2f gallons of gasoline ",</w:t>
      </w:r>
      <w:proofErr w:type="spellStart"/>
      <w:r>
        <w:t>number_of_gallons</w:t>
      </w:r>
      <w:proofErr w:type="spellEnd"/>
      <w:r>
        <w:t>);</w:t>
      </w:r>
    </w:p>
    <w:p w14:paraId="269C2A01" w14:textId="77777777" w:rsidR="008E5A87" w:rsidRDefault="00FB7C00">
      <w:pPr>
        <w:pStyle w:val="code"/>
        <w:pBdr>
          <w:top w:val="single" w:sz="6" w:space="1" w:color="auto"/>
          <w:bottom w:val="single" w:sz="6" w:space="1" w:color="auto"/>
        </w:pBdr>
      </w:pPr>
      <w:r>
        <w:t xml:space="preserve">  </w:t>
      </w:r>
      <w:proofErr w:type="spellStart"/>
      <w:r>
        <w:t>printf</w:t>
      </w:r>
      <w:proofErr w:type="spellEnd"/>
      <w:r>
        <w:t>("will cost: $ %4.2f \n",</w:t>
      </w:r>
      <w:proofErr w:type="spellStart"/>
      <w:r>
        <w:t>total_price</w:t>
      </w:r>
      <w:proofErr w:type="spellEnd"/>
      <w:r>
        <w:t>);</w:t>
      </w:r>
    </w:p>
    <w:p w14:paraId="500424D4" w14:textId="77777777" w:rsidR="008E5A87" w:rsidRDefault="00FB7C00">
      <w:pPr>
        <w:pStyle w:val="code"/>
        <w:pBdr>
          <w:top w:val="single" w:sz="6" w:space="1" w:color="auto"/>
          <w:bottom w:val="single" w:sz="6" w:space="1" w:color="auto"/>
        </w:pBdr>
      </w:pPr>
      <w:r>
        <w:t>}</w:t>
      </w:r>
    </w:p>
    <w:p w14:paraId="4A05C942" w14:textId="77777777" w:rsidR="008E5A87" w:rsidRDefault="008E5A87"/>
    <w:p w14:paraId="5B06C690" w14:textId="77777777" w:rsidR="008E5A87" w:rsidRDefault="00FB7C00" w:rsidP="0017017A">
      <w:pPr>
        <w:pStyle w:val="Heading1"/>
      </w:pPr>
      <w:bookmarkStart w:id="25" w:name="_Toc93148137"/>
      <w:r>
        <w:t>Program (</w:t>
      </w:r>
      <w:r>
        <w:rPr>
          <w:rFonts w:ascii="Courier New" w:hAnsi="Courier New"/>
          <w:b w:val="0"/>
        </w:rPr>
        <w:t>ascii1.c</w:t>
      </w:r>
      <w:r>
        <w:t>)</w:t>
      </w:r>
      <w:bookmarkEnd w:id="25"/>
    </w:p>
    <w:p w14:paraId="2DFC5722" w14:textId="77777777" w:rsidR="008E5A87" w:rsidRDefault="008E5A87"/>
    <w:p w14:paraId="44A77E81" w14:textId="77777777" w:rsidR="008E5A87" w:rsidRDefault="00FB7C00">
      <w:pPr>
        <w:pStyle w:val="code"/>
        <w:pBdr>
          <w:top w:val="single" w:sz="6" w:space="1" w:color="auto"/>
          <w:bottom w:val="single" w:sz="6" w:space="1" w:color="auto"/>
        </w:pBdr>
      </w:pPr>
      <w:r>
        <w:t>/*</w:t>
      </w:r>
    </w:p>
    <w:p w14:paraId="68ACFBD1" w14:textId="77777777" w:rsidR="008E5A87" w:rsidRDefault="00FB7C00">
      <w:pPr>
        <w:pStyle w:val="code"/>
        <w:pBdr>
          <w:top w:val="single" w:sz="6" w:space="1" w:color="auto"/>
          <w:bottom w:val="single" w:sz="6" w:space="1" w:color="auto"/>
        </w:pBdr>
      </w:pPr>
      <w:r>
        <w:t xml:space="preserve">  Program "ascii1.c"</w:t>
      </w:r>
    </w:p>
    <w:p w14:paraId="4F4582C7" w14:textId="77777777" w:rsidR="008E5A87" w:rsidRDefault="008E5A87">
      <w:pPr>
        <w:pStyle w:val="code"/>
        <w:pBdr>
          <w:top w:val="single" w:sz="6" w:space="1" w:color="auto"/>
          <w:bottom w:val="single" w:sz="6" w:space="1" w:color="auto"/>
        </w:pBdr>
      </w:pPr>
    </w:p>
    <w:p w14:paraId="38B6DDD1" w14:textId="77777777" w:rsidR="008E5A87" w:rsidRDefault="00FB7C00">
      <w:pPr>
        <w:pStyle w:val="code"/>
        <w:pBdr>
          <w:top w:val="single" w:sz="6" w:space="1" w:color="auto"/>
          <w:bottom w:val="single" w:sz="6" w:space="1" w:color="auto"/>
        </w:pBdr>
      </w:pPr>
      <w:r>
        <w:t xml:space="preserve">  This program asks the user how to type in an ASCII character.</w:t>
      </w:r>
    </w:p>
    <w:p w14:paraId="5A686661" w14:textId="77777777" w:rsidR="008E5A87" w:rsidRDefault="00FB7C00">
      <w:pPr>
        <w:pStyle w:val="code"/>
        <w:pBdr>
          <w:top w:val="single" w:sz="6" w:space="1" w:color="auto"/>
          <w:bottom w:val="single" w:sz="6" w:space="1" w:color="auto"/>
        </w:pBdr>
      </w:pPr>
      <w:r>
        <w:t xml:space="preserve">  It then prints the character's ASCII value to the screen.</w:t>
      </w:r>
    </w:p>
    <w:p w14:paraId="722C6DB4" w14:textId="77777777" w:rsidR="008E5A87" w:rsidRDefault="00FB7C00">
      <w:pPr>
        <w:pStyle w:val="code"/>
        <w:pBdr>
          <w:top w:val="single" w:sz="6" w:space="1" w:color="auto"/>
          <w:bottom w:val="single" w:sz="6" w:space="1" w:color="auto"/>
        </w:pBdr>
      </w:pPr>
      <w:r>
        <w:t>*/</w:t>
      </w:r>
    </w:p>
    <w:p w14:paraId="2D7983C2" w14:textId="77777777" w:rsidR="008E5A87" w:rsidRDefault="008E5A87">
      <w:pPr>
        <w:pStyle w:val="code"/>
        <w:pBdr>
          <w:top w:val="single" w:sz="6" w:space="1" w:color="auto"/>
          <w:bottom w:val="single" w:sz="6" w:space="1" w:color="auto"/>
        </w:pBdr>
      </w:pPr>
    </w:p>
    <w:p w14:paraId="29C07C93" w14:textId="77777777" w:rsidR="008E5A87" w:rsidRDefault="00FB7C00">
      <w:pPr>
        <w:pStyle w:val="code"/>
        <w:pBdr>
          <w:top w:val="single" w:sz="6" w:space="1" w:color="auto"/>
          <w:bottom w:val="single" w:sz="6" w:space="1" w:color="auto"/>
        </w:pBdr>
      </w:pPr>
      <w:r>
        <w:t>#include &lt;</w:t>
      </w:r>
      <w:proofErr w:type="spellStart"/>
      <w:r>
        <w:t>stdio.h</w:t>
      </w:r>
      <w:proofErr w:type="spellEnd"/>
      <w:r>
        <w:t>&gt;</w:t>
      </w:r>
    </w:p>
    <w:p w14:paraId="5877D7BC" w14:textId="77777777" w:rsidR="008E5A87" w:rsidRDefault="008E5A87">
      <w:pPr>
        <w:pStyle w:val="code"/>
        <w:pBdr>
          <w:top w:val="single" w:sz="6" w:space="1" w:color="auto"/>
          <w:bottom w:val="single" w:sz="6" w:space="1" w:color="auto"/>
        </w:pBdr>
      </w:pPr>
    </w:p>
    <w:p w14:paraId="089C3A51" w14:textId="77777777" w:rsidR="008E5A87" w:rsidRDefault="00FB7C00">
      <w:pPr>
        <w:pStyle w:val="code"/>
        <w:pBdr>
          <w:top w:val="single" w:sz="6" w:space="1" w:color="auto"/>
          <w:bottom w:val="single" w:sz="6" w:space="1" w:color="auto"/>
        </w:pBdr>
      </w:pPr>
      <w:r>
        <w:t>void main(void)</w:t>
      </w:r>
    </w:p>
    <w:p w14:paraId="6C75E1EE" w14:textId="77777777" w:rsidR="008E5A87" w:rsidRDefault="00FB7C00">
      <w:pPr>
        <w:pStyle w:val="code"/>
        <w:pBdr>
          <w:top w:val="single" w:sz="6" w:space="1" w:color="auto"/>
          <w:bottom w:val="single" w:sz="6" w:space="1" w:color="auto"/>
        </w:pBdr>
      </w:pPr>
      <w:r>
        <w:t>{</w:t>
      </w:r>
    </w:p>
    <w:p w14:paraId="0169639F" w14:textId="77777777" w:rsidR="008E5A87" w:rsidRDefault="00FB7C00">
      <w:pPr>
        <w:pStyle w:val="code"/>
        <w:pBdr>
          <w:top w:val="single" w:sz="6" w:space="1" w:color="auto"/>
          <w:bottom w:val="single" w:sz="6" w:space="1" w:color="auto"/>
        </w:pBdr>
      </w:pPr>
      <w:r>
        <w:t xml:space="preserve">char </w:t>
      </w:r>
      <w:proofErr w:type="spellStart"/>
      <w:r>
        <w:t>the_character</w:t>
      </w:r>
      <w:proofErr w:type="spellEnd"/>
      <w:r>
        <w:t>;</w:t>
      </w:r>
    </w:p>
    <w:p w14:paraId="431F7D7D" w14:textId="77777777" w:rsidR="008E5A87" w:rsidRDefault="008E5A87">
      <w:pPr>
        <w:pStyle w:val="code"/>
        <w:pBdr>
          <w:top w:val="single" w:sz="6" w:space="1" w:color="auto"/>
          <w:bottom w:val="single" w:sz="6" w:space="1" w:color="auto"/>
        </w:pBdr>
      </w:pPr>
    </w:p>
    <w:p w14:paraId="2A1DFD21" w14:textId="77777777" w:rsidR="008E5A87" w:rsidRDefault="00FB7C00">
      <w:pPr>
        <w:pStyle w:val="code"/>
        <w:pBdr>
          <w:top w:val="single" w:sz="6" w:space="1" w:color="auto"/>
          <w:bottom w:val="single" w:sz="6" w:space="1" w:color="auto"/>
        </w:pBdr>
      </w:pPr>
      <w:r>
        <w:t xml:space="preserve">  </w:t>
      </w:r>
      <w:proofErr w:type="spellStart"/>
      <w:r>
        <w:t>printf</w:t>
      </w:r>
      <w:proofErr w:type="spellEnd"/>
      <w:r>
        <w:t>(" Please enter the character: ");</w:t>
      </w:r>
    </w:p>
    <w:p w14:paraId="5B849C53" w14:textId="77777777" w:rsidR="008E5A87" w:rsidRDefault="00FB7C00">
      <w:pPr>
        <w:pStyle w:val="code"/>
        <w:pBdr>
          <w:top w:val="single" w:sz="6" w:space="1" w:color="auto"/>
          <w:bottom w:val="single" w:sz="6" w:space="1" w:color="auto"/>
        </w:pBdr>
      </w:pPr>
      <w:r>
        <w:t xml:space="preserve">  </w:t>
      </w:r>
      <w:proofErr w:type="spellStart"/>
      <w:r>
        <w:t>scanf</w:t>
      </w:r>
      <w:proofErr w:type="spellEnd"/>
      <w:r>
        <w:t>("%c",&amp;</w:t>
      </w:r>
      <w:proofErr w:type="spellStart"/>
      <w:r>
        <w:t>the_character</w:t>
      </w:r>
      <w:proofErr w:type="spellEnd"/>
      <w:r>
        <w:t>);</w:t>
      </w:r>
    </w:p>
    <w:p w14:paraId="096E04FB" w14:textId="77777777" w:rsidR="008E5A87" w:rsidRDefault="008E5A87">
      <w:pPr>
        <w:pStyle w:val="code"/>
        <w:pBdr>
          <w:top w:val="single" w:sz="6" w:space="1" w:color="auto"/>
          <w:bottom w:val="single" w:sz="6" w:space="1" w:color="auto"/>
        </w:pBdr>
      </w:pPr>
    </w:p>
    <w:p w14:paraId="5CC1C914" w14:textId="77777777" w:rsidR="008E5A87" w:rsidRDefault="00FB7C00">
      <w:pPr>
        <w:pStyle w:val="code"/>
        <w:pBdr>
          <w:top w:val="single" w:sz="6" w:space="1" w:color="auto"/>
          <w:bottom w:val="single" w:sz="6" w:space="1" w:color="auto"/>
        </w:pBdr>
      </w:pPr>
      <w:r>
        <w:t xml:space="preserve">  </w:t>
      </w:r>
      <w:proofErr w:type="spellStart"/>
      <w:r>
        <w:t>printf</w:t>
      </w:r>
      <w:proofErr w:type="spellEnd"/>
      <w:r>
        <w:t>("\n The ASCII value of: %c, ",</w:t>
      </w:r>
      <w:proofErr w:type="spellStart"/>
      <w:r>
        <w:t>the_character</w:t>
      </w:r>
      <w:proofErr w:type="spellEnd"/>
      <w:r>
        <w:t>);</w:t>
      </w:r>
    </w:p>
    <w:p w14:paraId="114BF170" w14:textId="77777777" w:rsidR="008E5A87" w:rsidRDefault="00FB7C00">
      <w:pPr>
        <w:pStyle w:val="code"/>
        <w:pBdr>
          <w:top w:val="single" w:sz="6" w:space="1" w:color="auto"/>
          <w:bottom w:val="single" w:sz="6" w:space="1" w:color="auto"/>
        </w:pBdr>
      </w:pPr>
      <w:r>
        <w:t xml:space="preserve">  </w:t>
      </w:r>
      <w:proofErr w:type="spellStart"/>
      <w:r>
        <w:t>printf</w:t>
      </w:r>
      <w:proofErr w:type="spellEnd"/>
      <w:r>
        <w:t>("is: %d \n",</w:t>
      </w:r>
      <w:proofErr w:type="spellStart"/>
      <w:r>
        <w:t>the_character</w:t>
      </w:r>
      <w:proofErr w:type="spellEnd"/>
      <w:r>
        <w:t>);</w:t>
      </w:r>
    </w:p>
    <w:p w14:paraId="297A221E" w14:textId="36558DA0" w:rsidR="008E5A87" w:rsidRDefault="00FB7C00">
      <w:pPr>
        <w:pStyle w:val="code"/>
        <w:pBdr>
          <w:top w:val="single" w:sz="6" w:space="1" w:color="auto"/>
          <w:bottom w:val="single" w:sz="6" w:space="1" w:color="auto"/>
        </w:pBdr>
      </w:pPr>
      <w:r>
        <w:t>}</w:t>
      </w:r>
      <w:r w:rsidR="009A750F">
        <w:t>&lt;/</w:t>
      </w:r>
      <w:proofErr w:type="spellStart"/>
      <w:r w:rsidR="009A750F">
        <w:t>bookmap</w:t>
      </w:r>
      <w:proofErr w:type="spellEnd"/>
      <w:r w:rsidR="009A750F">
        <w:t>&gt;</w:t>
      </w:r>
      <w:r w:rsidR="002D42DE">
        <w:t>&lt;/</w:t>
      </w:r>
      <w:proofErr w:type="spellStart"/>
      <w:r w:rsidR="002D42DE">
        <w:t>bookmap</w:t>
      </w:r>
      <w:proofErr w:type="spellEnd"/>
      <w:r w:rsidR="002D42DE">
        <w:t>&gt;</w:t>
      </w:r>
      <w:r w:rsidR="00EF26D0">
        <w:t>&lt;/</w:t>
      </w:r>
      <w:proofErr w:type="spellStart"/>
      <w:r w:rsidR="00EF26D0">
        <w:t>bookmap</w:t>
      </w:r>
      <w:proofErr w:type="spellEnd"/>
      <w:r w:rsidR="00EF26D0">
        <w:t>&gt;&lt;/</w:t>
      </w:r>
      <w:proofErr w:type="spellStart"/>
      <w:r w:rsidR="00EF26D0">
        <w:t>bookmap</w:t>
      </w:r>
      <w:proofErr w:type="spellEnd"/>
      <w:r w:rsidR="00EF26D0">
        <w:t>&gt;</w:t>
      </w:r>
    </w:p>
    <w:sectPr w:rsidR="008E5A87" w:rsidSect="00DE29C3">
      <w:headerReference w:type="default" r:id="rId10"/>
      <w:footerReference w:type="default" r:id="rId11"/>
      <w:pgSz w:w="11906" w:h="16838" w:code="9"/>
      <w:pgMar w:top="1152" w:right="1152" w:bottom="1152" w:left="180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53C11" w14:textId="77777777" w:rsidR="00183069" w:rsidRDefault="00183069">
      <w:r>
        <w:separator/>
      </w:r>
    </w:p>
  </w:endnote>
  <w:endnote w:type="continuationSeparator" w:id="0">
    <w:p w14:paraId="2C14497D" w14:textId="77777777" w:rsidR="00183069" w:rsidRDefault="00183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ms Rm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Yu Gothic Light"/>
    <w:charset w:val="80"/>
    <w:family w:val="swiss"/>
    <w:pitch w:val="variable"/>
    <w:sig w:usb0="E00002FF" w:usb1="2AC7FDFF" w:usb2="00000016" w:usb3="00000000" w:csb0="0002009F" w:csb1="00000000"/>
  </w:font>
  <w:font w:name="Comic Sans MS">
    <w:panose1 w:val="030F0702030302020204"/>
    <w:charset w:val="00"/>
    <w:family w:val="script"/>
    <w:pitch w:val="variable"/>
    <w:sig w:usb0="00000287" w:usb1="40000013" w:usb2="00000000" w:usb3="00000000" w:csb0="0000009F" w:csb1="00000000"/>
  </w:font>
  <w:font w:name="Yu Mincho">
    <w:altName w:val="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88C08" w14:textId="087D984E" w:rsidR="008E5A87" w:rsidRDefault="00FB7C00">
    <w:pPr>
      <w:pBdr>
        <w:top w:val="single" w:sz="6" w:space="0" w:color="auto"/>
      </w:pBdr>
      <w:tabs>
        <w:tab w:val="center" w:pos="4320"/>
        <w:tab w:val="right" w:pos="8640"/>
      </w:tabs>
      <w:rPr>
        <w:sz w:val="20"/>
      </w:rPr>
    </w:pPr>
    <w:r>
      <w:rPr>
        <w:sz w:val="20"/>
      </w:rPr>
      <w:t xml:space="preserve">File: </w:t>
    </w:r>
    <w:r>
      <w:rPr>
        <w:sz w:val="20"/>
      </w:rPr>
      <w:fldChar w:fldCharType="begin"/>
    </w:r>
    <w:r>
      <w:rPr>
        <w:sz w:val="20"/>
      </w:rPr>
      <w:instrText xml:space="preserve">\FILENAME </w:instrText>
    </w:r>
    <w:r>
      <w:rPr>
        <w:sz w:val="20"/>
      </w:rPr>
      <w:fldChar w:fldCharType="separate"/>
    </w:r>
    <w:r w:rsidR="00EF26D0">
      <w:rPr>
        <w:noProof/>
        <w:sz w:val="20"/>
      </w:rPr>
      <w:t>C Lesson 1.docx</w:t>
    </w:r>
    <w:r>
      <w:rPr>
        <w:sz w:val="20"/>
      </w:rPr>
      <w:fldChar w:fldCharType="end"/>
    </w:r>
  </w:p>
  <w:p w14:paraId="1220D066" w14:textId="77777777" w:rsidR="008E5A87" w:rsidRDefault="00FB7C00">
    <w:pPr>
      <w:tabs>
        <w:tab w:val="center" w:pos="4320"/>
        <w:tab w:val="right" w:pos="8640"/>
      </w:tabs>
      <w:jc w:val="center"/>
      <w:rPr>
        <w:sz w:val="20"/>
      </w:rPr>
    </w:pPr>
    <w:r>
      <w:rPr>
        <w:sz w:val="20"/>
      </w:rPr>
      <w:t xml:space="preserve">Page </w:t>
    </w:r>
    <w:r>
      <w:rPr>
        <w:sz w:val="20"/>
      </w:rPr>
      <w:fldChar w:fldCharType="begin"/>
    </w:r>
    <w:r>
      <w:rPr>
        <w:sz w:val="20"/>
      </w:rPr>
      <w:instrText>\PAGE \* arabic</w:instrText>
    </w:r>
    <w:r>
      <w:rPr>
        <w:sz w:val="20"/>
      </w:rPr>
      <w:fldChar w:fldCharType="separate"/>
    </w:r>
    <w:r>
      <w:rPr>
        <w:sz w:val="20"/>
      </w:rPr>
      <w:t>11</w:t>
    </w:r>
    <w:r>
      <w:rPr>
        <w:sz w:val="20"/>
      </w:rPr>
      <w:fldChar w:fldCharType="end"/>
    </w:r>
    <w:r>
      <w:rPr>
        <w:sz w:val="20"/>
      </w:rPr>
      <w:t xml:space="preserve"> of </w:t>
    </w:r>
    <w:r>
      <w:rPr>
        <w:sz w:val="20"/>
      </w:rPr>
      <w:fldChar w:fldCharType="begin"/>
    </w:r>
    <w:r>
      <w:rPr>
        <w:sz w:val="20"/>
      </w:rPr>
      <w:instrText xml:space="preserve"> NUMPAGES  \* MERGEFORMAT </w:instrText>
    </w:r>
    <w:r>
      <w:rPr>
        <w:sz w:val="20"/>
      </w:rPr>
      <w:fldChar w:fldCharType="separate"/>
    </w:r>
    <w:r>
      <w:rPr>
        <w:sz w:val="20"/>
      </w:rPr>
      <w:t>11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CF371" w14:textId="77777777" w:rsidR="00183069" w:rsidRDefault="00183069">
      <w:r>
        <w:separator/>
      </w:r>
    </w:p>
  </w:footnote>
  <w:footnote w:type="continuationSeparator" w:id="0">
    <w:p w14:paraId="0A40CEDB" w14:textId="77777777" w:rsidR="00183069" w:rsidRDefault="00183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4752"/>
      <w:gridCol w:w="4752"/>
    </w:tblGrid>
    <w:tr w:rsidR="008E5A87" w14:paraId="35E206ED" w14:textId="77777777">
      <w:tc>
        <w:tcPr>
          <w:tcW w:w="4752" w:type="dxa"/>
          <w:tcBorders>
            <w:bottom w:val="single" w:sz="6" w:space="0" w:color="auto"/>
          </w:tcBorders>
        </w:tcPr>
        <w:p w14:paraId="027C56C8" w14:textId="77777777" w:rsidR="008E5A87" w:rsidRDefault="00FB7C00">
          <w:pPr>
            <w:pStyle w:val="Header"/>
          </w:pPr>
          <w:r>
            <w:t>C Programming, Level I</w:t>
          </w:r>
        </w:p>
      </w:tc>
      <w:tc>
        <w:tcPr>
          <w:tcW w:w="4752" w:type="dxa"/>
          <w:tcBorders>
            <w:bottom w:val="single" w:sz="6" w:space="0" w:color="auto"/>
          </w:tcBorders>
        </w:tcPr>
        <w:p w14:paraId="7719DA8B" w14:textId="77777777" w:rsidR="008E5A87" w:rsidRDefault="00FB7C00">
          <w:pPr>
            <w:pStyle w:val="Header"/>
            <w:jc w:val="right"/>
          </w:pPr>
          <w:r>
            <w:t>Instructor: Joe Dorward</w:t>
          </w:r>
        </w:p>
      </w:tc>
    </w:tr>
  </w:tbl>
  <w:p w14:paraId="3B308964" w14:textId="77777777" w:rsidR="008E5A87" w:rsidRDefault="008E5A87">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326A5B78"/>
    <w:lvl w:ilvl="0">
      <w:numFmt w:val="bullet"/>
      <w:lvlText w:val="*"/>
      <w:lvlJc w:val="left"/>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val="bestFit" w:percent="100"/>
  <w:printFractionalCharacterWidth/>
  <w:mirrorMargins/>
  <w:hideSpellingErrors/>
  <w:hideGrammaticalErrors/>
  <w:proofState w:spelling="clean"/>
  <w:attachedTemplate r:id="rId1"/>
  <w:linkStyles/>
  <w:defaultTabStop w:val="72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00"/>
    <w:rsid w:val="00062DE0"/>
    <w:rsid w:val="0012221E"/>
    <w:rsid w:val="00137FD4"/>
    <w:rsid w:val="0017017A"/>
    <w:rsid w:val="00183069"/>
    <w:rsid w:val="001E7E7B"/>
    <w:rsid w:val="002D42DE"/>
    <w:rsid w:val="005A2288"/>
    <w:rsid w:val="005E633D"/>
    <w:rsid w:val="00783DEC"/>
    <w:rsid w:val="008E5A87"/>
    <w:rsid w:val="009A750F"/>
    <w:rsid w:val="00A02209"/>
    <w:rsid w:val="00A80627"/>
    <w:rsid w:val="00CD4C84"/>
    <w:rsid w:val="00DB0D36"/>
    <w:rsid w:val="00DE29C3"/>
    <w:rsid w:val="00EF26D0"/>
    <w:rsid w:val="00FB7C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05C0B6"/>
  <w15:chartTrackingRefBased/>
  <w15:docId w15:val="{F94FBDA1-0796-4FF4-A535-B62C626A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ms Rmn" w:eastAsia="Times New Roman" w:hAnsi="Tms Rm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Arial" w:hAnsi="Arial" w:cs="Arial"/>
      <w:sz w:val="24"/>
      <w:szCs w:val="24"/>
    </w:rPr>
  </w:style>
  <w:style w:type="paragraph" w:styleId="Heading1">
    <w:name w:val="heading 1"/>
    <w:basedOn w:val="Normal"/>
    <w:next w:val="Normal"/>
    <w:qFormat/>
    <w:pPr>
      <w:keepNext/>
      <w:spacing w:after="80"/>
      <w:outlineLvl w:val="0"/>
    </w:pPr>
    <w:rPr>
      <w:b/>
      <w:bCs/>
      <w:kern w:val="28"/>
      <w:sz w:val="36"/>
      <w:szCs w:val="36"/>
    </w:rPr>
  </w:style>
  <w:style w:type="paragraph" w:styleId="Heading2">
    <w:name w:val="heading 2"/>
    <w:basedOn w:val="Normal"/>
    <w:next w:val="Normal"/>
    <w:qFormat/>
    <w:rsid w:val="0012221E"/>
    <w:pPr>
      <w:keepNext/>
      <w:spacing w:after="80"/>
      <w:outlineLvl w:val="1"/>
    </w:pPr>
    <w:rPr>
      <w:b/>
      <w:bCs/>
      <w:color w:val="C00000"/>
      <w:sz w:val="28"/>
      <w:szCs w:val="32"/>
    </w:rPr>
  </w:style>
  <w:style w:type="paragraph" w:styleId="Heading3">
    <w:name w:val="heading 3"/>
    <w:basedOn w:val="Normal"/>
    <w:next w:val="Normal"/>
    <w:qFormat/>
    <w:rsid w:val="00137FD4"/>
    <w:pPr>
      <w:keepNext/>
      <w:spacing w:before="120" w:after="120"/>
      <w:outlineLvl w:val="2"/>
    </w:pPr>
    <w:rPr>
      <w:b/>
      <w:bCs/>
      <w:color w:val="70AD47" w:themeColor="accent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sz w:val="20"/>
      <w:szCs w:val="20"/>
    </w:rPr>
  </w:style>
  <w:style w:type="paragraph" w:styleId="Footer">
    <w:name w:val="footer"/>
    <w:basedOn w:val="Normal"/>
    <w:semiHidden/>
    <w:pPr>
      <w:tabs>
        <w:tab w:val="center" w:pos="4320"/>
        <w:tab w:val="right" w:pos="8640"/>
      </w:tabs>
    </w:pPr>
  </w:style>
  <w:style w:type="paragraph" w:customStyle="1" w:styleId="code">
    <w:name w:val="code"/>
    <w:basedOn w:val="Normal"/>
    <w:rsid w:val="00137FD4"/>
    <w:pPr>
      <w:ind w:left="567"/>
    </w:pPr>
    <w:rPr>
      <w:rFonts w:ascii="Courier New" w:hAnsi="Courier New" w:cs="Courier New"/>
      <w:color w:val="4472C4" w:themeColor="accent1"/>
      <w:sz w:val="20"/>
      <w:szCs w:val="20"/>
    </w:rPr>
  </w:style>
  <w:style w:type="paragraph" w:customStyle="1" w:styleId="program12">
    <w:name w:val="program12"/>
    <w:basedOn w:val="code"/>
    <w:pPr>
      <w:ind w:left="288"/>
    </w:pPr>
    <w:rPr>
      <w:sz w:val="24"/>
      <w:szCs w:val="24"/>
    </w:rPr>
  </w:style>
  <w:style w:type="paragraph" w:styleId="Title">
    <w:name w:val="Title"/>
    <w:basedOn w:val="Normal"/>
    <w:next w:val="Normal"/>
    <w:link w:val="TitleChar"/>
    <w:uiPriority w:val="10"/>
    <w:qFormat/>
    <w:rsid w:val="0017017A"/>
    <w:pPr>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17017A"/>
    <w:rPr>
      <w:rFonts w:asciiTheme="majorHAnsi" w:eastAsiaTheme="majorEastAsia" w:hAnsiTheme="majorHAnsi" w:cstheme="majorBidi"/>
      <w:spacing w:val="-10"/>
      <w:kern w:val="28"/>
      <w:sz w:val="48"/>
      <w:szCs w:val="56"/>
    </w:rPr>
  </w:style>
  <w:style w:type="paragraph" w:styleId="TOC1">
    <w:name w:val="toc 1"/>
    <w:basedOn w:val="Normal"/>
    <w:next w:val="Normal"/>
    <w:autoRedefine/>
    <w:uiPriority w:val="39"/>
    <w:unhideWhenUsed/>
    <w:rsid w:val="00137FD4"/>
    <w:pPr>
      <w:tabs>
        <w:tab w:val="right" w:leader="dot" w:pos="9278"/>
      </w:tabs>
      <w:spacing w:after="100"/>
    </w:pPr>
  </w:style>
  <w:style w:type="paragraph" w:styleId="TOC3">
    <w:name w:val="toc 3"/>
    <w:basedOn w:val="Normal"/>
    <w:next w:val="Normal"/>
    <w:autoRedefine/>
    <w:uiPriority w:val="39"/>
    <w:unhideWhenUsed/>
    <w:rsid w:val="00137FD4"/>
    <w:pPr>
      <w:spacing w:after="100"/>
      <w:ind w:left="480"/>
    </w:pPr>
  </w:style>
  <w:style w:type="paragraph" w:styleId="TOC2">
    <w:name w:val="toc 2"/>
    <w:basedOn w:val="Normal"/>
    <w:next w:val="Normal"/>
    <w:autoRedefine/>
    <w:uiPriority w:val="39"/>
    <w:unhideWhenUsed/>
    <w:rsid w:val="00137FD4"/>
    <w:pPr>
      <w:spacing w:after="100"/>
      <w:ind w:left="240"/>
    </w:pPr>
  </w:style>
  <w:style w:type="paragraph" w:customStyle="1" w:styleId="Figure">
    <w:name w:val="Figure"/>
    <w:basedOn w:val="Normal"/>
    <w:qFormat/>
    <w:rsid w:val="005A2288"/>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TEMPLATE\LESS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LESSON.DOT</Template>
  <TotalTime>540</TotalTime>
  <Pages>1</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Lesson 1</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dc:title>
  <dc:subject/>
  <dc:creator>CGC</dc:creator>
  <cp:keywords/>
  <cp:lastModifiedBy>Joe Dorward</cp:lastModifiedBy>
  <cp:revision>91</cp:revision>
  <cp:lastPrinted>2000-10-05T03:59:00Z</cp:lastPrinted>
  <dcterms:created xsi:type="dcterms:W3CDTF">2022-01-14T13:50:00Z</dcterms:created>
  <dcterms:modified xsi:type="dcterms:W3CDTF">2022-01-15T17:59:00Z</dcterms:modified>
</cp:coreProperties>
</file>